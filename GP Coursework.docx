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337DD" w14:textId="77777777" w:rsidR="0054285E" w:rsidRDefault="0054285E" w:rsidP="0054285E">
      <w:pPr>
        <w:pStyle w:val="LABnormal"/>
      </w:pPr>
    </w:p>
    <w:p w14:paraId="4C42EB1B" w14:textId="64465D71" w:rsidR="0054285E" w:rsidRPr="00A41AF6" w:rsidRDefault="0054285E" w:rsidP="0054285E">
      <w:pPr>
        <w:pStyle w:val="LABThesisTitle"/>
        <w:rPr>
          <w:lang w:val="en-US"/>
        </w:rPr>
      </w:pPr>
      <w:r w:rsidRPr="00A41AF6">
        <w:rPr>
          <w:lang w:val="en-US"/>
        </w:rPr>
        <w:t>Graphics Programming</w:t>
      </w:r>
    </w:p>
    <w:p w14:paraId="3E425223" w14:textId="711024C5" w:rsidR="0054285E" w:rsidRDefault="0054285E" w:rsidP="0054285E">
      <w:pPr>
        <w:pStyle w:val="LABThesisSubtitle"/>
        <w:rPr>
          <w:lang w:val="en-US"/>
        </w:rPr>
      </w:pPr>
      <w:r w:rsidRPr="00A41AF6">
        <w:rPr>
          <w:lang w:val="en-US"/>
        </w:rPr>
        <w:t>Coursework</w:t>
      </w:r>
    </w:p>
    <w:p w14:paraId="135F967A" w14:textId="551C7201" w:rsidR="00A41AF6" w:rsidRDefault="00A41AF6" w:rsidP="0054285E">
      <w:pPr>
        <w:pStyle w:val="LABThesisSubtitle"/>
        <w:rPr>
          <w:lang w:val="en-US"/>
        </w:rPr>
      </w:pPr>
    </w:p>
    <w:p w14:paraId="3F4E663B" w14:textId="77777777" w:rsidR="00A41AF6" w:rsidRPr="00A41AF6" w:rsidRDefault="00A41AF6" w:rsidP="0054285E">
      <w:pPr>
        <w:pStyle w:val="LABThesisSubtitle"/>
        <w:rPr>
          <w:lang w:val="en-US"/>
        </w:rPr>
      </w:pPr>
    </w:p>
    <w:p w14:paraId="282EB119" w14:textId="77777777" w:rsidR="00A41AF6" w:rsidRDefault="00A41AF6" w:rsidP="00A41AF6">
      <w:pPr>
        <w:pStyle w:val="LABabstracttext"/>
        <w:rPr>
          <w:lang w:val="en-US"/>
        </w:rPr>
      </w:pPr>
      <w:r>
        <w:rPr>
          <w:lang w:val="en-US"/>
        </w:rPr>
        <w:t>G</w:t>
      </w:r>
      <w:r w:rsidRPr="00A478B8">
        <w:rPr>
          <w:lang w:val="en-US"/>
        </w:rPr>
        <w:t xml:space="preserve">lasgow </w:t>
      </w:r>
      <w:r>
        <w:rPr>
          <w:lang w:val="en-US"/>
        </w:rPr>
        <w:t>C</w:t>
      </w:r>
      <w:r w:rsidRPr="00A478B8">
        <w:rPr>
          <w:lang w:val="en-US"/>
        </w:rPr>
        <w:t xml:space="preserve">aledonian </w:t>
      </w:r>
      <w:r>
        <w:rPr>
          <w:lang w:val="en-US"/>
        </w:rPr>
        <w:t>U</w:t>
      </w:r>
      <w:r w:rsidRPr="00A478B8">
        <w:rPr>
          <w:lang w:val="en-US"/>
        </w:rPr>
        <w:t>niversity</w:t>
      </w:r>
    </w:p>
    <w:p w14:paraId="224CD909" w14:textId="77777777" w:rsidR="00A41AF6" w:rsidRDefault="00A41AF6" w:rsidP="00A41AF6">
      <w:pPr>
        <w:pStyle w:val="LABabstracttext"/>
        <w:rPr>
          <w:lang w:val="en-US"/>
        </w:rPr>
      </w:pPr>
      <w:r w:rsidRPr="00410453">
        <w:rPr>
          <w:lang w:val="en-US"/>
        </w:rPr>
        <w:t>School of Computing, Engineering and Built Environment</w:t>
      </w:r>
    </w:p>
    <w:p w14:paraId="792EF6A6" w14:textId="77777777" w:rsidR="00A41AF6" w:rsidRPr="00410453" w:rsidRDefault="00A41AF6" w:rsidP="00A41AF6">
      <w:pPr>
        <w:pStyle w:val="LABabstracttext"/>
        <w:rPr>
          <w:lang w:val="en-US"/>
        </w:rPr>
      </w:pPr>
      <w:r w:rsidRPr="00A41AF6">
        <w:rPr>
          <w:lang w:val="en-US"/>
        </w:rPr>
        <w:t>Applied Computer Games</w:t>
      </w:r>
    </w:p>
    <w:p w14:paraId="19B929FB" w14:textId="77777777" w:rsidR="00A41AF6" w:rsidRPr="00A41AF6" w:rsidRDefault="00A41AF6" w:rsidP="00A41AF6">
      <w:pPr>
        <w:pStyle w:val="LABabstracttext"/>
        <w:rPr>
          <w:lang w:val="en-US"/>
        </w:rPr>
      </w:pPr>
      <w:r w:rsidRPr="00A41AF6">
        <w:rPr>
          <w:lang w:val="en-US"/>
        </w:rPr>
        <w:t xml:space="preserve">2021 </w:t>
      </w:r>
    </w:p>
    <w:p w14:paraId="6F8C3668" w14:textId="6757B30D" w:rsidR="00A41AF6" w:rsidRPr="00A41AF6" w:rsidRDefault="00A41AF6" w:rsidP="00A41AF6">
      <w:pPr>
        <w:pStyle w:val="LABabstracttext"/>
        <w:rPr>
          <w:lang w:val="en-US"/>
        </w:rPr>
      </w:pPr>
      <w:r w:rsidRPr="00A41AF6">
        <w:rPr>
          <w:lang w:val="en-US"/>
        </w:rPr>
        <w:t>Juho Järvenpää</w:t>
      </w:r>
      <w:r w:rsidRPr="00A41AF6">
        <w:rPr>
          <w:lang w:val="en-US"/>
        </w:rPr>
        <w:t xml:space="preserve"> </w:t>
      </w:r>
      <w:r w:rsidRPr="00A41AF6">
        <w:rPr>
          <w:rFonts w:ascii="Open Sans" w:hAnsi="Open Sans" w:cs="Open Sans"/>
          <w:color w:val="262626"/>
          <w:sz w:val="21"/>
          <w:szCs w:val="21"/>
          <w:shd w:val="clear" w:color="auto" w:fill="FFFFFF"/>
          <w:lang w:val="en-US"/>
        </w:rPr>
        <w:t>s2106881</w:t>
      </w:r>
    </w:p>
    <w:p w14:paraId="1155CEB3" w14:textId="77777777" w:rsidR="0054285E" w:rsidRPr="00A41AF6" w:rsidRDefault="0054285E" w:rsidP="0054285E">
      <w:pPr>
        <w:pStyle w:val="LABnormal"/>
        <w:rPr>
          <w:lang w:val="en-US"/>
        </w:rPr>
      </w:pPr>
    </w:p>
    <w:p w14:paraId="23E77588" w14:textId="77777777" w:rsidR="0054285E" w:rsidRPr="00A41AF6" w:rsidRDefault="0054285E" w:rsidP="0054285E">
      <w:pPr>
        <w:pStyle w:val="LABnormal"/>
        <w:rPr>
          <w:lang w:val="en-US"/>
        </w:rPr>
      </w:pPr>
    </w:p>
    <w:p w14:paraId="2F888E23" w14:textId="77777777" w:rsidR="00A41AF6" w:rsidRPr="00A41AF6" w:rsidRDefault="00A41AF6" w:rsidP="00A41AF6">
      <w:pPr>
        <w:rPr>
          <w:sz w:val="24"/>
          <w:szCs w:val="24"/>
          <w:lang w:val="en-US"/>
        </w:rPr>
      </w:pPr>
      <w:r w:rsidRPr="00A41AF6">
        <w:rPr>
          <w:i/>
          <w:sz w:val="24"/>
          <w:szCs w:val="24"/>
          <w:lang w:val="en-US"/>
        </w:rPr>
        <w:t>I confirm that the code contained in this file (other than that provided or authorised) is all my own work and has not been submitted elsewhere in fulfilment of this or any other award</w:t>
      </w:r>
      <w:r w:rsidRPr="00A41AF6">
        <w:rPr>
          <w:sz w:val="24"/>
          <w:szCs w:val="24"/>
          <w:lang w:val="en-US"/>
        </w:rPr>
        <w:t>.</w:t>
      </w:r>
    </w:p>
    <w:p w14:paraId="24C1A0FE" w14:textId="5ECAC187" w:rsidR="00A41AF6" w:rsidRPr="00513683" w:rsidRDefault="00A41AF6" w:rsidP="00A41AF6">
      <w:r w:rsidRPr="00A41AF6">
        <w:drawing>
          <wp:inline distT="0" distB="0" distL="0" distR="0" wp14:anchorId="236F36AE" wp14:editId="7C91747E">
            <wp:extent cx="1971950" cy="704948"/>
            <wp:effectExtent l="0" t="0" r="9525"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1950" cy="704948"/>
                    </a:xfrm>
                    <a:prstGeom prst="rect">
                      <a:avLst/>
                    </a:prstGeom>
                  </pic:spPr>
                </pic:pic>
              </a:graphicData>
            </a:graphic>
          </wp:inline>
        </w:drawing>
      </w:r>
    </w:p>
    <w:p w14:paraId="0194A758" w14:textId="77777777" w:rsidR="0054285E" w:rsidRPr="00A41AF6" w:rsidRDefault="0054285E" w:rsidP="0054285E">
      <w:pPr>
        <w:pStyle w:val="LABnormal"/>
        <w:rPr>
          <w:lang w:val="en-US"/>
        </w:rPr>
      </w:pPr>
    </w:p>
    <w:p w14:paraId="3EE492A4" w14:textId="77777777" w:rsidR="0054285E" w:rsidRPr="00A41AF6" w:rsidRDefault="0054285E" w:rsidP="0054285E">
      <w:pPr>
        <w:pStyle w:val="LABnormal"/>
        <w:rPr>
          <w:lang w:val="en-US"/>
        </w:rPr>
      </w:pPr>
    </w:p>
    <w:p w14:paraId="61DA75D8" w14:textId="77777777" w:rsidR="0054285E" w:rsidRPr="00A41AF6" w:rsidRDefault="0054285E" w:rsidP="0054285E">
      <w:pPr>
        <w:pStyle w:val="LABnormal"/>
        <w:rPr>
          <w:lang w:val="en-US"/>
        </w:rPr>
      </w:pPr>
    </w:p>
    <w:p w14:paraId="1C5118D6" w14:textId="6E329677" w:rsidR="00A41AF6" w:rsidRDefault="00A41AF6" w:rsidP="0054285E">
      <w:pPr>
        <w:pStyle w:val="LABnormal"/>
        <w:rPr>
          <w:lang w:val="en-US"/>
        </w:rPr>
      </w:pPr>
    </w:p>
    <w:p w14:paraId="1C096586" w14:textId="77777777" w:rsidR="00A41AF6" w:rsidRPr="00A41AF6" w:rsidRDefault="00A41AF6" w:rsidP="0054285E">
      <w:pPr>
        <w:pStyle w:val="LABnormal"/>
        <w:rPr>
          <w:lang w:val="en-US"/>
        </w:rPr>
      </w:pPr>
    </w:p>
    <w:p w14:paraId="69A755E5" w14:textId="753E7492" w:rsidR="00244133" w:rsidRPr="0064599B" w:rsidRDefault="0054285E">
      <w:r>
        <w:br w:type="page"/>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61"/>
        <w:gridCol w:w="2676"/>
        <w:gridCol w:w="2268"/>
      </w:tblGrid>
      <w:tr w:rsidR="00244133" w:rsidRPr="00BC75DE" w14:paraId="5799D2D1" w14:textId="77777777" w:rsidTr="00472ED4">
        <w:trPr>
          <w:cantSplit/>
          <w:trHeight w:hRule="exact" w:val="992"/>
        </w:trPr>
        <w:tc>
          <w:tcPr>
            <w:tcW w:w="6237" w:type="dxa"/>
            <w:gridSpan w:val="2"/>
            <w:tcBorders>
              <w:top w:val="nil"/>
              <w:left w:val="nil"/>
              <w:bottom w:val="single" w:sz="4" w:space="0" w:color="auto"/>
              <w:right w:val="nil"/>
            </w:tcBorders>
            <w:vAlign w:val="center"/>
          </w:tcPr>
          <w:p w14:paraId="5F06134D" w14:textId="77777777" w:rsidR="00244133" w:rsidRPr="00BC75DE" w:rsidRDefault="00244133" w:rsidP="00472ED4">
            <w:pPr>
              <w:pStyle w:val="LAMKabstract"/>
              <w:rPr>
                <w:rFonts w:cs="Arial"/>
              </w:rPr>
            </w:pPr>
          </w:p>
        </w:tc>
        <w:tc>
          <w:tcPr>
            <w:tcW w:w="2268" w:type="dxa"/>
            <w:tcBorders>
              <w:top w:val="nil"/>
              <w:left w:val="nil"/>
              <w:bottom w:val="single" w:sz="4" w:space="0" w:color="auto"/>
              <w:right w:val="nil"/>
            </w:tcBorders>
            <w:vAlign w:val="center"/>
          </w:tcPr>
          <w:p w14:paraId="071F5202" w14:textId="06445272" w:rsidR="00244133" w:rsidRPr="00593818" w:rsidRDefault="00244133" w:rsidP="00472ED4">
            <w:pPr>
              <w:pStyle w:val="LABnon-numberedsubtitlebolded"/>
            </w:pPr>
            <w:r w:rsidRPr="00515A88">
              <w:t>Abstract</w:t>
            </w:r>
          </w:p>
        </w:tc>
      </w:tr>
      <w:tr w:rsidR="00244133" w:rsidRPr="00BC75DE" w14:paraId="24FE7DD5" w14:textId="77777777" w:rsidTr="00472ED4">
        <w:trPr>
          <w:cantSplit/>
          <w:trHeight w:hRule="exact" w:val="680"/>
        </w:trPr>
        <w:tc>
          <w:tcPr>
            <w:tcW w:w="3561" w:type="dxa"/>
            <w:vMerge w:val="restart"/>
            <w:tcBorders>
              <w:top w:val="single" w:sz="4" w:space="0" w:color="auto"/>
            </w:tcBorders>
          </w:tcPr>
          <w:p w14:paraId="43398FB1" w14:textId="422FA4B5" w:rsidR="00244133" w:rsidRPr="00D069FC" w:rsidRDefault="00D069FC" w:rsidP="00472ED4">
            <w:pPr>
              <w:pStyle w:val="LAMKabstract"/>
              <w:rPr>
                <w:lang w:val="en-US"/>
              </w:rPr>
            </w:pPr>
            <w:r w:rsidRPr="00D069FC">
              <w:rPr>
                <w:lang w:val="en-US"/>
              </w:rPr>
              <w:t>Author(s)</w:t>
            </w:r>
            <w:r w:rsidR="00244133" w:rsidRPr="00D069FC">
              <w:rPr>
                <w:lang w:val="en-US"/>
              </w:rPr>
              <w:t xml:space="preserve"> </w:t>
            </w:r>
          </w:p>
          <w:p w14:paraId="124A4522" w14:textId="50467D0C" w:rsidR="00244133" w:rsidRPr="00D069FC" w:rsidRDefault="008D1659" w:rsidP="00472ED4">
            <w:pPr>
              <w:pStyle w:val="LABabstracttext"/>
              <w:rPr>
                <w:lang w:val="en-US"/>
              </w:rPr>
            </w:pPr>
            <w:r>
              <w:rPr>
                <w:lang w:val="en-US"/>
              </w:rPr>
              <w:t>Järvenpää, Juho</w:t>
            </w:r>
          </w:p>
        </w:tc>
        <w:tc>
          <w:tcPr>
            <w:tcW w:w="2676" w:type="dxa"/>
            <w:tcBorders>
              <w:top w:val="single" w:sz="4" w:space="0" w:color="auto"/>
            </w:tcBorders>
          </w:tcPr>
          <w:p w14:paraId="464AD5EF" w14:textId="29566322" w:rsidR="00244133" w:rsidRPr="00D069FC" w:rsidRDefault="00D069FC" w:rsidP="00472ED4">
            <w:pPr>
              <w:pStyle w:val="LAMKabstract"/>
              <w:rPr>
                <w:lang w:val="en-US"/>
              </w:rPr>
            </w:pPr>
            <w:r w:rsidRPr="00D069FC">
              <w:rPr>
                <w:lang w:val="en-US"/>
              </w:rPr>
              <w:t xml:space="preserve">Type of </w:t>
            </w:r>
            <w:r>
              <w:rPr>
                <w:lang w:val="en-US"/>
              </w:rPr>
              <w:t>P</w:t>
            </w:r>
            <w:r w:rsidRPr="00D069FC">
              <w:rPr>
                <w:lang w:val="en-US"/>
              </w:rPr>
              <w:t>ub</w:t>
            </w:r>
            <w:r>
              <w:rPr>
                <w:lang w:val="en-US"/>
              </w:rPr>
              <w:t>lication</w:t>
            </w:r>
          </w:p>
          <w:p w14:paraId="3FFE0E96" w14:textId="435F6E63" w:rsidR="00244133" w:rsidRPr="00D069FC" w:rsidRDefault="002155F9" w:rsidP="00472ED4">
            <w:pPr>
              <w:pStyle w:val="LABabstracttext"/>
              <w:rPr>
                <w:lang w:val="en-US"/>
              </w:rPr>
            </w:pPr>
            <w:r w:rsidRPr="002155F9">
              <w:rPr>
                <w:lang w:val="en-US"/>
              </w:rPr>
              <w:t>Research report</w:t>
            </w:r>
          </w:p>
        </w:tc>
        <w:tc>
          <w:tcPr>
            <w:tcW w:w="2268" w:type="dxa"/>
            <w:tcBorders>
              <w:top w:val="single" w:sz="4" w:space="0" w:color="auto"/>
            </w:tcBorders>
          </w:tcPr>
          <w:p w14:paraId="10826564" w14:textId="17BFE5BD" w:rsidR="00244133" w:rsidRPr="00593818" w:rsidRDefault="00D069FC" w:rsidP="00472ED4">
            <w:pPr>
              <w:pStyle w:val="LAMKabstract"/>
            </w:pPr>
            <w:r>
              <w:t>Published</w:t>
            </w:r>
          </w:p>
          <w:p w14:paraId="75785915" w14:textId="34A80174" w:rsidR="00244133" w:rsidRPr="002A7DEC" w:rsidRDefault="00244133" w:rsidP="00472ED4">
            <w:pPr>
              <w:pStyle w:val="LABabstracttext"/>
            </w:pPr>
            <w:r w:rsidRPr="002A7DEC">
              <w:t>20</w:t>
            </w:r>
            <w:r w:rsidR="003E7CEC">
              <w:t>21</w:t>
            </w:r>
          </w:p>
        </w:tc>
      </w:tr>
      <w:tr w:rsidR="00244133" w:rsidRPr="00BC75DE" w14:paraId="678963D2" w14:textId="77777777" w:rsidTr="00472ED4">
        <w:trPr>
          <w:cantSplit/>
          <w:trHeight w:hRule="exact" w:val="680"/>
        </w:trPr>
        <w:tc>
          <w:tcPr>
            <w:tcW w:w="3561" w:type="dxa"/>
            <w:vMerge/>
          </w:tcPr>
          <w:p w14:paraId="522E09F4" w14:textId="77777777" w:rsidR="00244133" w:rsidRPr="00BC75DE" w:rsidRDefault="00244133" w:rsidP="00472ED4">
            <w:pPr>
              <w:pStyle w:val="LAMKabstract"/>
              <w:rPr>
                <w:rFonts w:cs="Arial"/>
              </w:rPr>
            </w:pPr>
          </w:p>
        </w:tc>
        <w:tc>
          <w:tcPr>
            <w:tcW w:w="2676" w:type="dxa"/>
          </w:tcPr>
          <w:p w14:paraId="4B40AA9C" w14:textId="03D15017" w:rsidR="00244133" w:rsidRPr="00593818" w:rsidRDefault="00D069FC" w:rsidP="00472ED4">
            <w:pPr>
              <w:pStyle w:val="LAMKabstract"/>
            </w:pPr>
            <w:r>
              <w:t>Number of Pages</w:t>
            </w:r>
          </w:p>
          <w:p w14:paraId="0ADDFBC4" w14:textId="5F20634F" w:rsidR="00244133" w:rsidRPr="00BC75DE" w:rsidRDefault="00654D58" w:rsidP="00472ED4">
            <w:pPr>
              <w:pStyle w:val="LAMKabstract"/>
              <w:rPr>
                <w:rFonts w:cs="Arial"/>
                <w:sz w:val="22"/>
                <w:szCs w:val="22"/>
              </w:rPr>
            </w:pPr>
            <w:r>
              <w:rPr>
                <w:rFonts w:cs="Arial"/>
                <w:sz w:val="22"/>
                <w:szCs w:val="22"/>
              </w:rPr>
              <w:t>5</w:t>
            </w:r>
          </w:p>
        </w:tc>
        <w:tc>
          <w:tcPr>
            <w:tcW w:w="2268" w:type="dxa"/>
          </w:tcPr>
          <w:p w14:paraId="0110408F" w14:textId="77777777" w:rsidR="00244133" w:rsidRPr="00BC75DE" w:rsidRDefault="00244133" w:rsidP="00472ED4">
            <w:pPr>
              <w:pStyle w:val="LAMKabstract"/>
              <w:rPr>
                <w:rFonts w:cs="Arial"/>
                <w:sz w:val="22"/>
                <w:szCs w:val="22"/>
              </w:rPr>
            </w:pPr>
          </w:p>
        </w:tc>
      </w:tr>
      <w:tr w:rsidR="00244133" w:rsidRPr="0054285E" w14:paraId="45FFE8C4" w14:textId="77777777" w:rsidTr="00472ED4">
        <w:trPr>
          <w:cantSplit/>
          <w:trHeight w:hRule="exact" w:val="1084"/>
        </w:trPr>
        <w:tc>
          <w:tcPr>
            <w:tcW w:w="8505" w:type="dxa"/>
            <w:gridSpan w:val="3"/>
          </w:tcPr>
          <w:p w14:paraId="2C2F81FC" w14:textId="77777777" w:rsidR="00F7440F" w:rsidRPr="00F7440F" w:rsidRDefault="00F7440F" w:rsidP="00F7440F">
            <w:pPr>
              <w:pStyle w:val="LABabstracttext"/>
              <w:rPr>
                <w:b/>
                <w:lang w:val="en-US"/>
              </w:rPr>
            </w:pPr>
            <w:r w:rsidRPr="00F7440F">
              <w:rPr>
                <w:b/>
                <w:lang w:val="en-US"/>
              </w:rPr>
              <w:t>Graphics Programming</w:t>
            </w:r>
          </w:p>
          <w:p w14:paraId="04121D6F" w14:textId="359A76A4" w:rsidR="00244133" w:rsidRPr="00D069FC" w:rsidRDefault="00F7440F" w:rsidP="00F7440F">
            <w:pPr>
              <w:pStyle w:val="LABabstracttext"/>
              <w:rPr>
                <w:b/>
                <w:lang w:val="en-US"/>
              </w:rPr>
            </w:pPr>
            <w:r w:rsidRPr="00F7440F">
              <w:rPr>
                <w:b/>
                <w:lang w:val="en-US"/>
              </w:rPr>
              <w:t>Coursework</w:t>
            </w:r>
          </w:p>
        </w:tc>
      </w:tr>
      <w:tr w:rsidR="00244133" w:rsidRPr="0054285E" w14:paraId="0FD96893" w14:textId="77777777" w:rsidTr="00472ED4">
        <w:trPr>
          <w:cantSplit/>
          <w:trHeight w:hRule="exact" w:val="737"/>
        </w:trPr>
        <w:tc>
          <w:tcPr>
            <w:tcW w:w="8505" w:type="dxa"/>
            <w:gridSpan w:val="3"/>
          </w:tcPr>
          <w:p w14:paraId="05917EF3" w14:textId="5594F78E" w:rsidR="00244133" w:rsidRPr="00D069FC" w:rsidRDefault="00D069FC" w:rsidP="00472ED4">
            <w:pPr>
              <w:pStyle w:val="LAMKabstract"/>
              <w:rPr>
                <w:lang w:val="en-US"/>
              </w:rPr>
            </w:pPr>
            <w:r w:rsidRPr="00D069FC">
              <w:rPr>
                <w:lang w:val="en-US"/>
              </w:rPr>
              <w:t>Name o</w:t>
            </w:r>
            <w:r>
              <w:rPr>
                <w:lang w:val="en-US"/>
              </w:rPr>
              <w:t>f Degree</w:t>
            </w:r>
          </w:p>
          <w:p w14:paraId="39BFD84A" w14:textId="045B6935" w:rsidR="00244133" w:rsidRPr="00E3365D" w:rsidRDefault="00E3365D" w:rsidP="00472ED4">
            <w:pPr>
              <w:pStyle w:val="LABabstracttext"/>
              <w:rPr>
                <w:lang w:val="en-FI"/>
              </w:rPr>
            </w:pPr>
            <w:r w:rsidRPr="00E3365D">
              <w:rPr>
                <w:lang w:val="en-US"/>
              </w:rPr>
              <w:t>Bachelor of Engineering, Information and Communications Technology</w:t>
            </w:r>
          </w:p>
        </w:tc>
      </w:tr>
      <w:tr w:rsidR="00244133" w:rsidRPr="00A33DE7" w14:paraId="3B1AF1E0" w14:textId="77777777" w:rsidTr="00472ED4">
        <w:trPr>
          <w:cantSplit/>
          <w:trHeight w:hRule="exact" w:val="875"/>
        </w:trPr>
        <w:tc>
          <w:tcPr>
            <w:tcW w:w="8505" w:type="dxa"/>
            <w:gridSpan w:val="3"/>
          </w:tcPr>
          <w:p w14:paraId="0F6BE8F5" w14:textId="2F62AF45" w:rsidR="00D069FC" w:rsidRDefault="00D069FC" w:rsidP="00D069FC">
            <w:pPr>
              <w:pStyle w:val="LAMKabstract"/>
              <w:rPr>
                <w:rStyle w:val="tlid-translation"/>
                <w:lang w:val="en"/>
              </w:rPr>
            </w:pPr>
            <w:r>
              <w:rPr>
                <w:rStyle w:val="tlid-translation"/>
                <w:lang w:val="en"/>
              </w:rPr>
              <w:t>Name, title and organization of the client</w:t>
            </w:r>
          </w:p>
          <w:p w14:paraId="487B3E89" w14:textId="0F4B5388" w:rsidR="00244133" w:rsidRPr="00BB545D" w:rsidRDefault="00104624" w:rsidP="00D069FC">
            <w:pPr>
              <w:pStyle w:val="LABabstracttext"/>
              <w:rPr>
                <w:lang w:val="en-US"/>
              </w:rPr>
            </w:pPr>
            <w:r>
              <w:rPr>
                <w:lang w:val="en-US"/>
              </w:rPr>
              <w:t>-</w:t>
            </w:r>
          </w:p>
        </w:tc>
      </w:tr>
      <w:tr w:rsidR="00244133" w:rsidRPr="0054285E" w14:paraId="7C108D6C" w14:textId="77777777" w:rsidTr="00472ED4">
        <w:trPr>
          <w:cantSplit/>
          <w:trHeight w:hRule="exact" w:val="4305"/>
        </w:trPr>
        <w:tc>
          <w:tcPr>
            <w:tcW w:w="8505" w:type="dxa"/>
            <w:gridSpan w:val="3"/>
          </w:tcPr>
          <w:p w14:paraId="13BDEBA1" w14:textId="73D48A98" w:rsidR="00244133" w:rsidRPr="00BB545D" w:rsidRDefault="00D069FC" w:rsidP="00472ED4">
            <w:pPr>
              <w:pStyle w:val="LAMKabstract"/>
              <w:rPr>
                <w:lang w:val="en-US"/>
              </w:rPr>
            </w:pPr>
            <w:r w:rsidRPr="00BB545D">
              <w:rPr>
                <w:lang w:val="en-US"/>
              </w:rPr>
              <w:t>Abstract</w:t>
            </w:r>
          </w:p>
          <w:p w14:paraId="78053D60" w14:textId="49E16F2D" w:rsidR="00244133" w:rsidRPr="00BB545D" w:rsidRDefault="00785CDC" w:rsidP="00472ED4">
            <w:pPr>
              <w:pStyle w:val="LABabstracttext"/>
              <w:rPr>
                <w:lang w:val="en-US"/>
              </w:rPr>
            </w:pPr>
            <w:r>
              <w:rPr>
                <w:lang w:val="en-US"/>
              </w:rPr>
              <w:t>Topic of the</w:t>
            </w:r>
            <w:r w:rsidR="00A85F76">
              <w:rPr>
                <w:lang w:val="en-US"/>
              </w:rPr>
              <w:t xml:space="preserve"> coursework</w:t>
            </w:r>
            <w:r>
              <w:rPr>
                <w:lang w:val="en-US"/>
              </w:rPr>
              <w:t xml:space="preserve"> is </w:t>
            </w:r>
            <w:r w:rsidR="00DD6045">
              <w:rPr>
                <w:lang w:val="en-US"/>
              </w:rPr>
              <w:t>to create shaders for 3D models using OpenGL API and OpenGL Shading Language.</w:t>
            </w:r>
            <w:r w:rsidR="005D78CE">
              <w:rPr>
                <w:lang w:val="en-US"/>
              </w:rPr>
              <w:t xml:space="preserve"> Visual studio and </w:t>
            </w:r>
            <w:r w:rsidR="00D43E77">
              <w:rPr>
                <w:lang w:val="en-US"/>
              </w:rPr>
              <w:t>C</w:t>
            </w:r>
            <w:r w:rsidR="005D78CE">
              <w:rPr>
                <w:lang w:val="en-US"/>
              </w:rPr>
              <w:t xml:space="preserve">++ </w:t>
            </w:r>
            <w:r w:rsidR="009C568B">
              <w:rPr>
                <w:lang w:val="en-US"/>
              </w:rPr>
              <w:t>are</w:t>
            </w:r>
            <w:r w:rsidR="005D78CE">
              <w:rPr>
                <w:lang w:val="en-US"/>
              </w:rPr>
              <w:t xml:space="preserve"> used as environment.</w:t>
            </w:r>
            <w:r w:rsidR="00B301F4">
              <w:rPr>
                <w:lang w:val="en-US"/>
              </w:rPr>
              <w:t xml:space="preserve"> Using OpenGL </w:t>
            </w:r>
            <w:r w:rsidR="00055F52">
              <w:rPr>
                <w:lang w:val="en-US"/>
              </w:rPr>
              <w:t>API</w:t>
            </w:r>
            <w:r w:rsidR="0016616D">
              <w:rPr>
                <w:lang w:val="en-US"/>
              </w:rPr>
              <w:t xml:space="preserve"> </w:t>
            </w:r>
            <w:r w:rsidR="00055F52">
              <w:rPr>
                <w:lang w:val="en-US"/>
              </w:rPr>
              <w:t>requires</w:t>
            </w:r>
            <w:r w:rsidR="003D0746">
              <w:rPr>
                <w:lang w:val="en-US"/>
              </w:rPr>
              <w:t xml:space="preserve"> some</w:t>
            </w:r>
            <w:r w:rsidR="00055F52">
              <w:rPr>
                <w:lang w:val="en-US"/>
              </w:rPr>
              <w:t xml:space="preserve"> </w:t>
            </w:r>
            <w:r w:rsidR="00B54B69">
              <w:rPr>
                <w:lang w:val="en-US"/>
              </w:rPr>
              <w:t xml:space="preserve">common knowledge </w:t>
            </w:r>
            <w:r w:rsidR="0053679F">
              <w:rPr>
                <w:lang w:val="en-US"/>
              </w:rPr>
              <w:t>about</w:t>
            </w:r>
            <w:r w:rsidR="00B54B69">
              <w:rPr>
                <w:lang w:val="en-US"/>
              </w:rPr>
              <w:t xml:space="preserve"> graphical programming</w:t>
            </w:r>
            <w:r w:rsidR="001A290F">
              <w:rPr>
                <w:lang w:val="en-US"/>
              </w:rPr>
              <w:t xml:space="preserve"> and becoming familiar with </w:t>
            </w:r>
            <w:r w:rsidR="005C5357">
              <w:rPr>
                <w:lang w:val="en-US"/>
              </w:rPr>
              <w:t xml:space="preserve">OpenGL documentation. </w:t>
            </w:r>
            <w:r w:rsidR="00A3518E">
              <w:rPr>
                <w:lang w:val="en-US"/>
              </w:rPr>
              <w:t>Shader</w:t>
            </w:r>
            <w:r w:rsidR="000F5AD4">
              <w:rPr>
                <w:lang w:val="en-US"/>
              </w:rPr>
              <w:t>s</w:t>
            </w:r>
            <w:r w:rsidR="00A3518E">
              <w:rPr>
                <w:lang w:val="en-US"/>
              </w:rPr>
              <w:t xml:space="preserve"> can be used to change the visuals of objects </w:t>
            </w:r>
            <w:r w:rsidR="00CA3CB5">
              <w:rPr>
                <w:lang w:val="en-US"/>
              </w:rPr>
              <w:t>significantly</w:t>
            </w:r>
            <w:r w:rsidR="00D87D57">
              <w:rPr>
                <w:lang w:val="en-US"/>
              </w:rPr>
              <w:t>.</w:t>
            </w:r>
          </w:p>
        </w:tc>
      </w:tr>
      <w:tr w:rsidR="00244133" w:rsidRPr="00BC75DE" w14:paraId="4A422F68" w14:textId="77777777" w:rsidTr="00472ED4">
        <w:trPr>
          <w:cantSplit/>
          <w:trHeight w:hRule="exact" w:val="964"/>
        </w:trPr>
        <w:tc>
          <w:tcPr>
            <w:tcW w:w="8505" w:type="dxa"/>
            <w:gridSpan w:val="3"/>
          </w:tcPr>
          <w:p w14:paraId="220E6AB0" w14:textId="16D6256C" w:rsidR="00244133" w:rsidRPr="00593818" w:rsidRDefault="00D069FC" w:rsidP="00472ED4">
            <w:pPr>
              <w:pStyle w:val="LAMKabstract"/>
            </w:pPr>
            <w:r>
              <w:t>Keywords</w:t>
            </w:r>
          </w:p>
          <w:p w14:paraId="3E128567" w14:textId="43552C9F" w:rsidR="00244133" w:rsidRPr="00593818" w:rsidRDefault="003C1078" w:rsidP="00972732">
            <w:pPr>
              <w:pStyle w:val="LABabstracttext"/>
            </w:pPr>
            <w:r>
              <w:t xml:space="preserve">OpenGL, </w:t>
            </w:r>
            <w:r w:rsidR="00F7440F">
              <w:t>Shader</w:t>
            </w:r>
          </w:p>
          <w:p w14:paraId="679495C2" w14:textId="77777777" w:rsidR="00244133" w:rsidRPr="00BC75DE" w:rsidRDefault="00244133" w:rsidP="00472ED4">
            <w:pPr>
              <w:pStyle w:val="LAMKabstract"/>
              <w:tabs>
                <w:tab w:val="left" w:pos="2055"/>
              </w:tabs>
              <w:rPr>
                <w:rFonts w:cs="Arial"/>
              </w:rPr>
            </w:pPr>
          </w:p>
        </w:tc>
      </w:tr>
    </w:tbl>
    <w:p w14:paraId="7C40DA5D" w14:textId="77777777" w:rsidR="00244133" w:rsidRDefault="00244133">
      <w:pPr>
        <w:rPr>
          <w:rFonts w:ascii="Arial" w:hAnsi="Arial" w:cs="Arial"/>
        </w:rPr>
      </w:pPr>
    </w:p>
    <w:p w14:paraId="3F001F3E" w14:textId="77777777" w:rsidR="00244133" w:rsidRPr="00BC75DE" w:rsidRDefault="00244133">
      <w:pPr>
        <w:rPr>
          <w:rFonts w:ascii="Arial" w:hAnsi="Arial" w:cs="Arial"/>
        </w:rPr>
        <w:sectPr w:rsidR="00244133" w:rsidRPr="00BC75DE" w:rsidSect="00363AAB">
          <w:headerReference w:type="default" r:id="rId12"/>
          <w:pgSz w:w="11906" w:h="16838"/>
          <w:pgMar w:top="1418" w:right="1418" w:bottom="1418" w:left="1701" w:header="1701" w:footer="737" w:gutter="0"/>
          <w:cols w:space="708"/>
          <w:docGrid w:linePitch="360"/>
        </w:sectPr>
      </w:pPr>
    </w:p>
    <w:sdt>
      <w:sdtPr>
        <w:rPr>
          <w:caps/>
          <w:lang w:val="fi-FI"/>
        </w:rPr>
        <w:id w:val="-1031035482"/>
        <w:docPartObj>
          <w:docPartGallery w:val="Table of Contents"/>
          <w:docPartUnique/>
        </w:docPartObj>
      </w:sdtPr>
      <w:sdtEndPr>
        <w:rPr>
          <w:b/>
          <w:bCs/>
          <w:caps w:val="0"/>
        </w:rPr>
      </w:sdtEndPr>
      <w:sdtContent>
        <w:p w14:paraId="193259A8" w14:textId="2138D279" w:rsidR="00195849" w:rsidRPr="001C2478" w:rsidRDefault="0064599B" w:rsidP="00CE1D89">
          <w:pPr>
            <w:pStyle w:val="LABContent"/>
            <w:ind w:left="3912" w:hanging="3912"/>
          </w:pPr>
          <w:r>
            <w:t>Table of Con</w:t>
          </w:r>
          <w:r w:rsidR="00CE1D89">
            <w:t>tents</w:t>
          </w:r>
        </w:p>
        <w:p w14:paraId="22324560" w14:textId="7DF2736A" w:rsidR="00B269F2" w:rsidRDefault="005D45C7">
          <w:pPr>
            <w:pStyle w:val="Sisluet1"/>
            <w:rPr>
              <w:rFonts w:asciiTheme="minorHAnsi" w:eastAsiaTheme="minorEastAsia" w:hAnsiTheme="minorHAnsi" w:cstheme="minorBidi"/>
              <w:lang w:val="en-FI" w:eastAsia="en-FI"/>
            </w:rPr>
          </w:pPr>
          <w:r>
            <w:rPr>
              <w:caps/>
            </w:rPr>
            <w:fldChar w:fldCharType="begin"/>
          </w:r>
          <w:r>
            <w:rPr>
              <w:caps/>
            </w:rPr>
            <w:instrText xml:space="preserve"> TOC \o "1-3" \h \z \u </w:instrText>
          </w:r>
          <w:r>
            <w:rPr>
              <w:caps/>
            </w:rPr>
            <w:fldChar w:fldCharType="separate"/>
          </w:r>
          <w:hyperlink w:anchor="_Toc71382937" w:history="1">
            <w:r w:rsidR="00B269F2" w:rsidRPr="00DD6F7F">
              <w:rPr>
                <w:rStyle w:val="Hyperlinkki"/>
                <w:bCs/>
              </w:rPr>
              <w:t>1</w:t>
            </w:r>
            <w:r w:rsidR="00B269F2">
              <w:rPr>
                <w:rFonts w:asciiTheme="minorHAnsi" w:eastAsiaTheme="minorEastAsia" w:hAnsiTheme="minorHAnsi" w:cstheme="minorBidi"/>
                <w:lang w:val="en-FI" w:eastAsia="en-FI"/>
              </w:rPr>
              <w:tab/>
            </w:r>
            <w:r w:rsidR="00B269F2" w:rsidRPr="00DD6F7F">
              <w:rPr>
                <w:rStyle w:val="Hyperlinkki"/>
                <w:bCs/>
              </w:rPr>
              <w:t>Basic Lighting</w:t>
            </w:r>
            <w:r w:rsidR="00B269F2">
              <w:rPr>
                <w:webHidden/>
              </w:rPr>
              <w:tab/>
            </w:r>
            <w:r w:rsidR="00B269F2">
              <w:rPr>
                <w:webHidden/>
              </w:rPr>
              <w:fldChar w:fldCharType="begin"/>
            </w:r>
            <w:r w:rsidR="00B269F2">
              <w:rPr>
                <w:webHidden/>
              </w:rPr>
              <w:instrText xml:space="preserve"> PAGEREF _Toc71382937 \h </w:instrText>
            </w:r>
            <w:r w:rsidR="00B269F2">
              <w:rPr>
                <w:webHidden/>
              </w:rPr>
            </w:r>
            <w:r w:rsidR="00B269F2">
              <w:rPr>
                <w:webHidden/>
              </w:rPr>
              <w:fldChar w:fldCharType="separate"/>
            </w:r>
            <w:r w:rsidR="00B269F2">
              <w:rPr>
                <w:webHidden/>
              </w:rPr>
              <w:t>1</w:t>
            </w:r>
            <w:r w:rsidR="00B269F2">
              <w:rPr>
                <w:webHidden/>
              </w:rPr>
              <w:fldChar w:fldCharType="end"/>
            </w:r>
          </w:hyperlink>
        </w:p>
        <w:p w14:paraId="7D9C2F84" w14:textId="52948B30" w:rsidR="00B269F2" w:rsidRDefault="00B269F2">
          <w:pPr>
            <w:pStyle w:val="Sisluet2"/>
            <w:tabs>
              <w:tab w:val="left" w:pos="880"/>
              <w:tab w:val="right" w:leader="dot" w:pos="8777"/>
            </w:tabs>
            <w:rPr>
              <w:rFonts w:asciiTheme="minorHAnsi" w:eastAsiaTheme="minorEastAsia" w:hAnsiTheme="minorHAnsi"/>
              <w:noProof/>
              <w:lang w:val="en-FI" w:eastAsia="en-FI"/>
            </w:rPr>
          </w:pPr>
          <w:hyperlink w:anchor="_Toc71382938" w:history="1">
            <w:r w:rsidRPr="00DD6F7F">
              <w:rPr>
                <w:rStyle w:val="Hyperlinkki"/>
                <w:noProof/>
              </w:rPr>
              <w:t>1.1</w:t>
            </w:r>
            <w:r>
              <w:rPr>
                <w:rFonts w:asciiTheme="minorHAnsi" w:eastAsiaTheme="minorEastAsia" w:hAnsiTheme="minorHAnsi"/>
                <w:noProof/>
                <w:lang w:val="en-FI" w:eastAsia="en-FI"/>
              </w:rPr>
              <w:tab/>
            </w:r>
            <w:r w:rsidRPr="00DD6F7F">
              <w:rPr>
                <w:rStyle w:val="Hyperlinkki"/>
                <w:noProof/>
              </w:rPr>
              <w:t>Ambient lighting</w:t>
            </w:r>
            <w:r>
              <w:rPr>
                <w:noProof/>
                <w:webHidden/>
              </w:rPr>
              <w:tab/>
            </w:r>
            <w:r>
              <w:rPr>
                <w:noProof/>
                <w:webHidden/>
              </w:rPr>
              <w:fldChar w:fldCharType="begin"/>
            </w:r>
            <w:r>
              <w:rPr>
                <w:noProof/>
                <w:webHidden/>
              </w:rPr>
              <w:instrText xml:space="preserve"> PAGEREF _Toc71382938 \h </w:instrText>
            </w:r>
            <w:r>
              <w:rPr>
                <w:noProof/>
                <w:webHidden/>
              </w:rPr>
            </w:r>
            <w:r>
              <w:rPr>
                <w:noProof/>
                <w:webHidden/>
              </w:rPr>
              <w:fldChar w:fldCharType="separate"/>
            </w:r>
            <w:r>
              <w:rPr>
                <w:noProof/>
                <w:webHidden/>
              </w:rPr>
              <w:t>1</w:t>
            </w:r>
            <w:r>
              <w:rPr>
                <w:noProof/>
                <w:webHidden/>
              </w:rPr>
              <w:fldChar w:fldCharType="end"/>
            </w:r>
          </w:hyperlink>
        </w:p>
        <w:p w14:paraId="6BD7CB45" w14:textId="24298B53" w:rsidR="00B269F2" w:rsidRDefault="00B269F2">
          <w:pPr>
            <w:pStyle w:val="Sisluet2"/>
            <w:tabs>
              <w:tab w:val="left" w:pos="880"/>
              <w:tab w:val="right" w:leader="dot" w:pos="8777"/>
            </w:tabs>
            <w:rPr>
              <w:rFonts w:asciiTheme="minorHAnsi" w:eastAsiaTheme="minorEastAsia" w:hAnsiTheme="minorHAnsi"/>
              <w:noProof/>
              <w:lang w:val="en-FI" w:eastAsia="en-FI"/>
            </w:rPr>
          </w:pPr>
          <w:hyperlink w:anchor="_Toc71382939" w:history="1">
            <w:r w:rsidRPr="00DD6F7F">
              <w:rPr>
                <w:rStyle w:val="Hyperlinkki"/>
                <w:noProof/>
              </w:rPr>
              <w:t>1.2</w:t>
            </w:r>
            <w:r>
              <w:rPr>
                <w:rFonts w:asciiTheme="minorHAnsi" w:eastAsiaTheme="minorEastAsia" w:hAnsiTheme="minorHAnsi"/>
                <w:noProof/>
                <w:lang w:val="en-FI" w:eastAsia="en-FI"/>
              </w:rPr>
              <w:tab/>
            </w:r>
            <w:r w:rsidRPr="00DD6F7F">
              <w:rPr>
                <w:rStyle w:val="Hyperlinkki"/>
                <w:noProof/>
              </w:rPr>
              <w:t>Difuse lighting</w:t>
            </w:r>
            <w:r>
              <w:rPr>
                <w:noProof/>
                <w:webHidden/>
              </w:rPr>
              <w:tab/>
            </w:r>
            <w:r>
              <w:rPr>
                <w:noProof/>
                <w:webHidden/>
              </w:rPr>
              <w:fldChar w:fldCharType="begin"/>
            </w:r>
            <w:r>
              <w:rPr>
                <w:noProof/>
                <w:webHidden/>
              </w:rPr>
              <w:instrText xml:space="preserve"> PAGEREF _Toc71382939 \h </w:instrText>
            </w:r>
            <w:r>
              <w:rPr>
                <w:noProof/>
                <w:webHidden/>
              </w:rPr>
            </w:r>
            <w:r>
              <w:rPr>
                <w:noProof/>
                <w:webHidden/>
              </w:rPr>
              <w:fldChar w:fldCharType="separate"/>
            </w:r>
            <w:r>
              <w:rPr>
                <w:noProof/>
                <w:webHidden/>
              </w:rPr>
              <w:t>2</w:t>
            </w:r>
            <w:r>
              <w:rPr>
                <w:noProof/>
                <w:webHidden/>
              </w:rPr>
              <w:fldChar w:fldCharType="end"/>
            </w:r>
          </w:hyperlink>
        </w:p>
        <w:p w14:paraId="509DFAB2" w14:textId="057FE21A" w:rsidR="00B269F2" w:rsidRDefault="00B269F2">
          <w:pPr>
            <w:pStyle w:val="Sisluet2"/>
            <w:tabs>
              <w:tab w:val="left" w:pos="880"/>
              <w:tab w:val="right" w:leader="dot" w:pos="8777"/>
            </w:tabs>
            <w:rPr>
              <w:rFonts w:asciiTheme="minorHAnsi" w:eastAsiaTheme="minorEastAsia" w:hAnsiTheme="minorHAnsi"/>
              <w:noProof/>
              <w:lang w:val="en-FI" w:eastAsia="en-FI"/>
            </w:rPr>
          </w:pPr>
          <w:hyperlink w:anchor="_Toc71382940" w:history="1">
            <w:r w:rsidRPr="00DD6F7F">
              <w:rPr>
                <w:rStyle w:val="Hyperlinkki"/>
                <w:noProof/>
                <w:lang w:val="en-US"/>
              </w:rPr>
              <w:t>1.3</w:t>
            </w:r>
            <w:r>
              <w:rPr>
                <w:rFonts w:asciiTheme="minorHAnsi" w:eastAsiaTheme="minorEastAsia" w:hAnsiTheme="minorHAnsi"/>
                <w:noProof/>
                <w:lang w:val="en-FI" w:eastAsia="en-FI"/>
              </w:rPr>
              <w:tab/>
            </w:r>
            <w:r w:rsidRPr="00DD6F7F">
              <w:rPr>
                <w:rStyle w:val="Hyperlinkki"/>
                <w:noProof/>
                <w:lang w:val="en-US"/>
              </w:rPr>
              <w:t>Combining effects</w:t>
            </w:r>
            <w:r>
              <w:rPr>
                <w:noProof/>
                <w:webHidden/>
              </w:rPr>
              <w:tab/>
            </w:r>
            <w:r>
              <w:rPr>
                <w:noProof/>
                <w:webHidden/>
              </w:rPr>
              <w:fldChar w:fldCharType="begin"/>
            </w:r>
            <w:r>
              <w:rPr>
                <w:noProof/>
                <w:webHidden/>
              </w:rPr>
              <w:instrText xml:space="preserve"> PAGEREF _Toc71382940 \h </w:instrText>
            </w:r>
            <w:r>
              <w:rPr>
                <w:noProof/>
                <w:webHidden/>
              </w:rPr>
            </w:r>
            <w:r>
              <w:rPr>
                <w:noProof/>
                <w:webHidden/>
              </w:rPr>
              <w:fldChar w:fldCharType="separate"/>
            </w:r>
            <w:r>
              <w:rPr>
                <w:noProof/>
                <w:webHidden/>
              </w:rPr>
              <w:t>2</w:t>
            </w:r>
            <w:r>
              <w:rPr>
                <w:noProof/>
                <w:webHidden/>
              </w:rPr>
              <w:fldChar w:fldCharType="end"/>
            </w:r>
          </w:hyperlink>
        </w:p>
        <w:p w14:paraId="57A75667" w14:textId="02FB3C35" w:rsidR="00B269F2" w:rsidRDefault="00B269F2">
          <w:pPr>
            <w:pStyle w:val="Sisluet1"/>
            <w:rPr>
              <w:rFonts w:asciiTheme="minorHAnsi" w:eastAsiaTheme="minorEastAsia" w:hAnsiTheme="minorHAnsi" w:cstheme="minorBidi"/>
              <w:lang w:val="en-FI" w:eastAsia="en-FI"/>
            </w:rPr>
          </w:pPr>
          <w:hyperlink w:anchor="_Toc71382941" w:history="1">
            <w:r w:rsidRPr="00DD6F7F">
              <w:rPr>
                <w:rStyle w:val="Hyperlinkki"/>
              </w:rPr>
              <w:t>2</w:t>
            </w:r>
            <w:r>
              <w:rPr>
                <w:rFonts w:asciiTheme="minorHAnsi" w:eastAsiaTheme="minorEastAsia" w:hAnsiTheme="minorHAnsi" w:cstheme="minorBidi"/>
                <w:lang w:val="en-FI" w:eastAsia="en-FI"/>
              </w:rPr>
              <w:tab/>
            </w:r>
            <w:r w:rsidRPr="00DD6F7F">
              <w:rPr>
                <w:rStyle w:val="Hyperlinkki"/>
              </w:rPr>
              <w:t>Model Transparency</w:t>
            </w:r>
            <w:r>
              <w:rPr>
                <w:webHidden/>
              </w:rPr>
              <w:tab/>
            </w:r>
            <w:r>
              <w:rPr>
                <w:webHidden/>
              </w:rPr>
              <w:fldChar w:fldCharType="begin"/>
            </w:r>
            <w:r>
              <w:rPr>
                <w:webHidden/>
              </w:rPr>
              <w:instrText xml:space="preserve"> PAGEREF _Toc71382941 \h </w:instrText>
            </w:r>
            <w:r>
              <w:rPr>
                <w:webHidden/>
              </w:rPr>
            </w:r>
            <w:r>
              <w:rPr>
                <w:webHidden/>
              </w:rPr>
              <w:fldChar w:fldCharType="separate"/>
            </w:r>
            <w:r>
              <w:rPr>
                <w:webHidden/>
              </w:rPr>
              <w:t>3</w:t>
            </w:r>
            <w:r>
              <w:rPr>
                <w:webHidden/>
              </w:rPr>
              <w:fldChar w:fldCharType="end"/>
            </w:r>
          </w:hyperlink>
        </w:p>
        <w:p w14:paraId="49AAA228" w14:textId="6946ACD3" w:rsidR="00B269F2" w:rsidRDefault="00B269F2">
          <w:pPr>
            <w:pStyle w:val="Sisluet1"/>
            <w:rPr>
              <w:rFonts w:asciiTheme="minorHAnsi" w:eastAsiaTheme="minorEastAsia" w:hAnsiTheme="minorHAnsi" w:cstheme="minorBidi"/>
              <w:lang w:val="en-FI" w:eastAsia="en-FI"/>
            </w:rPr>
          </w:pPr>
          <w:hyperlink w:anchor="_Toc71382942" w:history="1">
            <w:r w:rsidRPr="00DD6F7F">
              <w:rPr>
                <w:rStyle w:val="Hyperlinkki"/>
                <w:lang w:val="en-US"/>
              </w:rPr>
              <w:t>3</w:t>
            </w:r>
            <w:r>
              <w:rPr>
                <w:rFonts w:asciiTheme="minorHAnsi" w:eastAsiaTheme="minorEastAsia" w:hAnsiTheme="minorHAnsi" w:cstheme="minorBidi"/>
                <w:lang w:val="en-FI" w:eastAsia="en-FI"/>
              </w:rPr>
              <w:tab/>
            </w:r>
            <w:r w:rsidRPr="00DD6F7F">
              <w:rPr>
                <w:rStyle w:val="Hyperlinkki"/>
                <w:lang w:val="en-US"/>
              </w:rPr>
              <w:t>Outcome</w:t>
            </w:r>
            <w:r>
              <w:rPr>
                <w:webHidden/>
              </w:rPr>
              <w:tab/>
            </w:r>
            <w:r>
              <w:rPr>
                <w:webHidden/>
              </w:rPr>
              <w:fldChar w:fldCharType="begin"/>
            </w:r>
            <w:r>
              <w:rPr>
                <w:webHidden/>
              </w:rPr>
              <w:instrText xml:space="preserve"> PAGEREF _Toc71382942 \h </w:instrText>
            </w:r>
            <w:r>
              <w:rPr>
                <w:webHidden/>
              </w:rPr>
            </w:r>
            <w:r>
              <w:rPr>
                <w:webHidden/>
              </w:rPr>
              <w:fldChar w:fldCharType="separate"/>
            </w:r>
            <w:r>
              <w:rPr>
                <w:webHidden/>
              </w:rPr>
              <w:t>4</w:t>
            </w:r>
            <w:r>
              <w:rPr>
                <w:webHidden/>
              </w:rPr>
              <w:fldChar w:fldCharType="end"/>
            </w:r>
          </w:hyperlink>
        </w:p>
        <w:p w14:paraId="321BB239" w14:textId="4414702E" w:rsidR="00B269F2" w:rsidRDefault="00B269F2">
          <w:pPr>
            <w:pStyle w:val="Sisluet1"/>
            <w:rPr>
              <w:rFonts w:asciiTheme="minorHAnsi" w:eastAsiaTheme="minorEastAsia" w:hAnsiTheme="minorHAnsi" w:cstheme="minorBidi"/>
              <w:lang w:val="en-FI" w:eastAsia="en-FI"/>
            </w:rPr>
          </w:pPr>
          <w:hyperlink w:anchor="_Toc71382943" w:history="1">
            <w:r w:rsidRPr="00DD6F7F">
              <w:rPr>
                <w:rStyle w:val="Hyperlinkki"/>
                <w:lang w:val="en-US"/>
              </w:rPr>
              <w:t>Sources</w:t>
            </w:r>
            <w:r>
              <w:rPr>
                <w:webHidden/>
              </w:rPr>
              <w:tab/>
            </w:r>
            <w:r>
              <w:rPr>
                <w:webHidden/>
              </w:rPr>
              <w:fldChar w:fldCharType="begin"/>
            </w:r>
            <w:r>
              <w:rPr>
                <w:webHidden/>
              </w:rPr>
              <w:instrText xml:space="preserve"> PAGEREF _Toc71382943 \h </w:instrText>
            </w:r>
            <w:r>
              <w:rPr>
                <w:webHidden/>
              </w:rPr>
            </w:r>
            <w:r>
              <w:rPr>
                <w:webHidden/>
              </w:rPr>
              <w:fldChar w:fldCharType="separate"/>
            </w:r>
            <w:r>
              <w:rPr>
                <w:webHidden/>
              </w:rPr>
              <w:t>5</w:t>
            </w:r>
            <w:r>
              <w:rPr>
                <w:webHidden/>
              </w:rPr>
              <w:fldChar w:fldCharType="end"/>
            </w:r>
          </w:hyperlink>
        </w:p>
        <w:p w14:paraId="4D97CC14" w14:textId="6B90F871" w:rsidR="008610B8" w:rsidRDefault="005D45C7" w:rsidP="00CE1D89">
          <w:pPr>
            <w:pStyle w:val="LABnormal"/>
            <w:ind w:left="3912" w:hanging="3912"/>
            <w:rPr>
              <w:b/>
              <w:bCs/>
            </w:rPr>
          </w:pPr>
          <w:r>
            <w:rPr>
              <w:caps/>
              <w:noProof/>
            </w:rPr>
            <w:fldChar w:fldCharType="end"/>
          </w:r>
        </w:p>
      </w:sdtContent>
    </w:sdt>
    <w:p w14:paraId="7A1092C8" w14:textId="77777777" w:rsidR="00427318" w:rsidRDefault="00427318" w:rsidP="00893B33">
      <w:pPr>
        <w:pStyle w:val="LABnormal"/>
        <w:rPr>
          <w:b/>
          <w:bCs/>
        </w:rPr>
      </w:pPr>
    </w:p>
    <w:p w14:paraId="6DE28FEC" w14:textId="537CE957" w:rsidR="00427318" w:rsidRPr="00893B33" w:rsidRDefault="00427318" w:rsidP="00893B33">
      <w:pPr>
        <w:pStyle w:val="LABnormal"/>
        <w:sectPr w:rsidR="00427318" w:rsidRPr="00893B33" w:rsidSect="00363AAB">
          <w:pgSz w:w="11906" w:h="16838"/>
          <w:pgMar w:top="1418" w:right="1418" w:bottom="1418" w:left="1701" w:header="1701" w:footer="737" w:gutter="0"/>
          <w:cols w:space="708"/>
          <w:docGrid w:linePitch="360"/>
        </w:sectPr>
      </w:pPr>
    </w:p>
    <w:p w14:paraId="6261322D" w14:textId="06B2DA88" w:rsidR="002A0F28" w:rsidRPr="000B2C0F" w:rsidRDefault="002A0F28" w:rsidP="00692D86">
      <w:pPr>
        <w:pStyle w:val="LABHeading1"/>
        <w:rPr>
          <w:b w:val="0"/>
          <w:bCs/>
        </w:rPr>
      </w:pPr>
      <w:bookmarkStart w:id="0" w:name="_Hlk36035422"/>
      <w:bookmarkStart w:id="1" w:name="_Toc71382937"/>
      <w:r w:rsidRPr="000B2C0F">
        <w:rPr>
          <w:b w:val="0"/>
          <w:bCs/>
        </w:rPr>
        <w:lastRenderedPageBreak/>
        <w:t>Basic Lighting</w:t>
      </w:r>
      <w:bookmarkEnd w:id="1"/>
    </w:p>
    <w:p w14:paraId="4DBCF0CA" w14:textId="75AC091F" w:rsidR="00B113FE" w:rsidRDefault="00603250" w:rsidP="00763388">
      <w:pPr>
        <w:pStyle w:val="LABnormal"/>
        <w:rPr>
          <w:lang w:val="en-US"/>
        </w:rPr>
      </w:pPr>
      <w:r>
        <w:rPr>
          <w:lang w:val="en-US"/>
        </w:rPr>
        <w:t>To modify the appearance of models we can use</w:t>
      </w:r>
      <w:r w:rsidR="00091323">
        <w:rPr>
          <w:lang w:val="en-US"/>
        </w:rPr>
        <w:t xml:space="preserve"> lighting. In this </w:t>
      </w:r>
      <w:r w:rsidR="00663091">
        <w:rPr>
          <w:lang w:val="en-US"/>
        </w:rPr>
        <w:t xml:space="preserve">case </w:t>
      </w:r>
      <w:r w:rsidR="00091323">
        <w:rPr>
          <w:lang w:val="en-US"/>
        </w:rPr>
        <w:t>ambient lighting and diffuse lighting is combine</w:t>
      </w:r>
      <w:r w:rsidR="003F578D">
        <w:rPr>
          <w:lang w:val="en-US"/>
        </w:rPr>
        <w:t>d</w:t>
      </w:r>
      <w:r w:rsidR="00091323">
        <w:rPr>
          <w:lang w:val="en-US"/>
        </w:rPr>
        <w:t xml:space="preserve"> into one shader that provides basic lighting effect.</w:t>
      </w:r>
      <w:r w:rsidR="00597FC6">
        <w:rPr>
          <w:lang w:val="en-US"/>
        </w:rPr>
        <w:t xml:space="preserve"> Following</w:t>
      </w:r>
      <w:r w:rsidR="00255DB8">
        <w:rPr>
          <w:lang w:val="en-US"/>
        </w:rPr>
        <w:t xml:space="preserve"> lines of</w:t>
      </w:r>
      <w:r w:rsidR="00597FC6">
        <w:rPr>
          <w:lang w:val="en-US"/>
        </w:rPr>
        <w:t xml:space="preserve"> code is written inspired by article</w:t>
      </w:r>
      <w:r w:rsidR="009B0D42">
        <w:rPr>
          <w:lang w:val="en-US"/>
        </w:rPr>
        <w:t xml:space="preserve"> provided by </w:t>
      </w:r>
      <w:r>
        <w:rPr>
          <w:lang w:val="en-US"/>
        </w:rPr>
        <w:t xml:space="preserve">(Learn OpenGL </w:t>
      </w:r>
      <w:r w:rsidRPr="00603250">
        <w:rPr>
          <w:lang w:val="en-US"/>
        </w:rPr>
        <w:t>Basic Lighting</w:t>
      </w:r>
      <w:r>
        <w:rPr>
          <w:lang w:val="en-US"/>
        </w:rPr>
        <w:t>)</w:t>
      </w:r>
      <w:r w:rsidR="005B602B">
        <w:rPr>
          <w:lang w:val="en-US"/>
        </w:rPr>
        <w:t>.</w:t>
      </w:r>
    </w:p>
    <w:p w14:paraId="63E6E0DF" w14:textId="77777777" w:rsidR="00644435" w:rsidRPr="00603250" w:rsidRDefault="00644435" w:rsidP="00763388">
      <w:pPr>
        <w:pStyle w:val="LABnormal"/>
        <w:rPr>
          <w:lang w:val="en-US"/>
        </w:rPr>
      </w:pPr>
    </w:p>
    <w:p w14:paraId="65C492E7" w14:textId="34A4BACB" w:rsidR="00DB3247" w:rsidRDefault="003D1EF5" w:rsidP="00DB3247">
      <w:pPr>
        <w:pStyle w:val="LABHeading2"/>
      </w:pPr>
      <w:bookmarkStart w:id="2" w:name="_Toc71382938"/>
      <w:r w:rsidRPr="000B2C0F">
        <w:t>Ambient lighting</w:t>
      </w:r>
      <w:bookmarkEnd w:id="2"/>
    </w:p>
    <w:p w14:paraId="630CADF2" w14:textId="2B4DB988" w:rsidR="00D8551D" w:rsidRDefault="00497A8F" w:rsidP="00497A8F">
      <w:pPr>
        <w:pStyle w:val="LABnormal"/>
        <w:rPr>
          <w:lang w:val="en-US"/>
        </w:rPr>
      </w:pPr>
      <w:r w:rsidRPr="00497A8F">
        <w:rPr>
          <w:lang w:val="en-US"/>
        </w:rPr>
        <w:t>In picture 1 light color</w:t>
      </w:r>
      <w:r w:rsidR="00185099">
        <w:rPr>
          <w:lang w:val="en-US"/>
        </w:rPr>
        <w:t xml:space="preserve"> (lightColor)</w:t>
      </w:r>
      <w:r w:rsidRPr="00497A8F">
        <w:rPr>
          <w:lang w:val="en-US"/>
        </w:rPr>
        <w:t xml:space="preserve"> has been declared and </w:t>
      </w:r>
      <w:r>
        <w:rPr>
          <w:lang w:val="en-US"/>
        </w:rPr>
        <w:t>RGB values are assigned. Each value (Red, Green, Blue) can be from 0 to 1</w:t>
      </w:r>
      <w:r w:rsidR="00185099">
        <w:rPr>
          <w:lang w:val="en-US"/>
        </w:rPr>
        <w:t>.</w:t>
      </w:r>
      <w:r w:rsidR="00F77081">
        <w:rPr>
          <w:lang w:val="en-US"/>
        </w:rPr>
        <w:t xml:space="preserve"> </w:t>
      </w:r>
      <w:r w:rsidR="003B6401">
        <w:rPr>
          <w:lang w:val="en-US"/>
        </w:rPr>
        <w:t>Strength of the effect can be modified through the (ambientStrength) value.</w:t>
      </w:r>
      <w:r w:rsidR="00465D5A">
        <w:rPr>
          <w:lang w:val="en-US"/>
        </w:rPr>
        <w:t xml:space="preserve"> This value multiplies the effect.</w:t>
      </w:r>
      <w:r w:rsidR="00443360">
        <w:rPr>
          <w:lang w:val="en-US"/>
        </w:rPr>
        <w:t xml:space="preserve"> This effect can be used by calling </w:t>
      </w:r>
      <w:r w:rsidR="00E74AA9">
        <w:rPr>
          <w:lang w:val="en-US"/>
        </w:rPr>
        <w:t>(</w:t>
      </w:r>
      <w:r w:rsidR="00443360">
        <w:rPr>
          <w:lang w:val="en-US"/>
        </w:rPr>
        <w:t>result</w:t>
      </w:r>
      <w:r w:rsidR="00E74AA9">
        <w:rPr>
          <w:lang w:val="en-US"/>
        </w:rPr>
        <w:t>)</w:t>
      </w:r>
      <w:r w:rsidR="00443360">
        <w:rPr>
          <w:lang w:val="en-US"/>
        </w:rPr>
        <w:t xml:space="preserve"> value.</w:t>
      </w:r>
    </w:p>
    <w:p w14:paraId="5FD36D2C" w14:textId="77777777" w:rsidR="00644435" w:rsidRPr="00497A8F" w:rsidRDefault="00644435" w:rsidP="00497A8F">
      <w:pPr>
        <w:pStyle w:val="LABnormal"/>
        <w:rPr>
          <w:lang w:val="en-US"/>
        </w:rPr>
      </w:pPr>
    </w:p>
    <w:p w14:paraId="78770E89" w14:textId="3D056EB2" w:rsidR="000B2C0F" w:rsidRDefault="001D4DAD">
      <w:pPr>
        <w:rPr>
          <w:rFonts w:ascii="Arial" w:eastAsiaTheme="majorEastAsia" w:hAnsi="Arial" w:cs="Arial"/>
          <w:b/>
          <w:bCs/>
          <w:color w:val="000000" w:themeColor="text1"/>
          <w:sz w:val="24"/>
        </w:rPr>
      </w:pPr>
      <w:r>
        <w:rPr>
          <w:noProof/>
        </w:rPr>
        <w:drawing>
          <wp:inline distT="0" distB="0" distL="0" distR="0" wp14:anchorId="7A492BF5" wp14:editId="64285F1F">
            <wp:extent cx="4295775" cy="1066800"/>
            <wp:effectExtent l="0" t="0" r="9525"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5775" cy="1066800"/>
                    </a:xfrm>
                    <a:prstGeom prst="rect">
                      <a:avLst/>
                    </a:prstGeom>
                  </pic:spPr>
                </pic:pic>
              </a:graphicData>
            </a:graphic>
          </wp:inline>
        </w:drawing>
      </w:r>
    </w:p>
    <w:p w14:paraId="5B9064EA" w14:textId="267975EF" w:rsidR="00497A8F" w:rsidRDefault="001D4DAD">
      <w:pPr>
        <w:rPr>
          <w:rFonts w:ascii="Arial" w:eastAsiaTheme="majorEastAsia" w:hAnsi="Arial" w:cs="Arial"/>
          <w:color w:val="000000" w:themeColor="text1"/>
          <w:sz w:val="24"/>
        </w:rPr>
      </w:pPr>
      <w:r>
        <w:rPr>
          <w:rFonts w:ascii="Arial" w:eastAsiaTheme="majorEastAsia" w:hAnsi="Arial" w:cs="Arial"/>
          <w:color w:val="000000" w:themeColor="text1"/>
          <w:sz w:val="24"/>
        </w:rPr>
        <w:t>Picture 1. Ambient lighting</w:t>
      </w:r>
      <w:r w:rsidR="00997DF3">
        <w:rPr>
          <w:rFonts w:ascii="Arial" w:eastAsiaTheme="majorEastAsia" w:hAnsi="Arial" w:cs="Arial"/>
          <w:color w:val="000000" w:themeColor="text1"/>
          <w:sz w:val="24"/>
        </w:rPr>
        <w:t>.</w:t>
      </w:r>
    </w:p>
    <w:p w14:paraId="6DB9CD13" w14:textId="77777777" w:rsidR="00644435" w:rsidRDefault="00644435">
      <w:pPr>
        <w:rPr>
          <w:rFonts w:ascii="Arial" w:eastAsiaTheme="majorEastAsia" w:hAnsi="Arial" w:cs="Arial"/>
          <w:color w:val="000000" w:themeColor="text1"/>
          <w:sz w:val="24"/>
        </w:rPr>
      </w:pPr>
    </w:p>
    <w:p w14:paraId="7D09F89B" w14:textId="0BFD4C0A" w:rsidR="00644435" w:rsidRDefault="00644435">
      <w:pPr>
        <w:rPr>
          <w:rFonts w:ascii="Arial" w:eastAsiaTheme="majorEastAsia" w:hAnsi="Arial" w:cs="Arial"/>
          <w:color w:val="000000" w:themeColor="text1"/>
          <w:sz w:val="24"/>
        </w:rPr>
      </w:pPr>
      <w:r>
        <w:rPr>
          <w:rFonts w:ascii="Arial" w:eastAsiaTheme="majorEastAsia" w:hAnsi="Arial" w:cs="Arial"/>
          <w:color w:val="000000" w:themeColor="text1"/>
          <w:sz w:val="24"/>
        </w:rPr>
        <w:br w:type="page"/>
      </w:r>
    </w:p>
    <w:p w14:paraId="30997BBE" w14:textId="014613ED" w:rsidR="007B1AF5" w:rsidRPr="0026086A" w:rsidRDefault="000B2C0F" w:rsidP="000B2C0F">
      <w:pPr>
        <w:pStyle w:val="LABHeading2"/>
      </w:pPr>
      <w:bookmarkStart w:id="3" w:name="_Toc71382939"/>
      <w:r w:rsidRPr="0026086A">
        <w:lastRenderedPageBreak/>
        <w:t>Difuse lighting</w:t>
      </w:r>
      <w:bookmarkEnd w:id="3"/>
    </w:p>
    <w:p w14:paraId="6783CC56" w14:textId="2A3B31AC" w:rsidR="00D8551D" w:rsidRDefault="00F37227" w:rsidP="000B2C0F">
      <w:pPr>
        <w:pStyle w:val="LABnormal"/>
        <w:rPr>
          <w:lang w:val="en-US"/>
        </w:rPr>
      </w:pPr>
      <w:r w:rsidRPr="00F37227">
        <w:rPr>
          <w:lang w:val="en-US"/>
        </w:rPr>
        <w:t>Diffuse lighting is created u</w:t>
      </w:r>
      <w:r>
        <w:rPr>
          <w:lang w:val="en-US"/>
        </w:rPr>
        <w:t>sing texture coordinates and (diffuse) sampler.</w:t>
      </w:r>
      <w:r w:rsidR="0080325C">
        <w:rPr>
          <w:lang w:val="en-US"/>
        </w:rPr>
        <w:t xml:space="preserve"> See declaration for both attributes in picture 2.</w:t>
      </w:r>
    </w:p>
    <w:p w14:paraId="3BED617C" w14:textId="77777777" w:rsidR="00644435" w:rsidRDefault="00644435" w:rsidP="000B2C0F">
      <w:pPr>
        <w:pStyle w:val="LABnormal"/>
        <w:rPr>
          <w:lang w:val="en-US"/>
        </w:rPr>
      </w:pPr>
    </w:p>
    <w:p w14:paraId="18C20829" w14:textId="1E263EEA" w:rsidR="00644435" w:rsidRDefault="0080325C" w:rsidP="000B2C0F">
      <w:pPr>
        <w:pStyle w:val="LABnormal"/>
        <w:rPr>
          <w:lang w:val="en-US"/>
        </w:rPr>
      </w:pPr>
      <w:r w:rsidRPr="0080325C">
        <w:rPr>
          <w:lang w:val="en-US"/>
        </w:rPr>
        <w:drawing>
          <wp:inline distT="0" distB="0" distL="0" distR="0" wp14:anchorId="3030906B" wp14:editId="52212333">
            <wp:extent cx="2486372" cy="647790"/>
            <wp:effectExtent l="0" t="0" r="9525"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6372" cy="647790"/>
                    </a:xfrm>
                    <a:prstGeom prst="rect">
                      <a:avLst/>
                    </a:prstGeom>
                  </pic:spPr>
                </pic:pic>
              </a:graphicData>
            </a:graphic>
          </wp:inline>
        </w:drawing>
      </w:r>
    </w:p>
    <w:p w14:paraId="7E23D29F" w14:textId="190DEA2E" w:rsidR="0080325C" w:rsidRDefault="0080325C" w:rsidP="0080325C">
      <w:pPr>
        <w:pStyle w:val="LABnormal"/>
        <w:rPr>
          <w:lang w:val="en-US"/>
        </w:rPr>
      </w:pPr>
      <w:r>
        <w:rPr>
          <w:lang w:val="en-US"/>
        </w:rPr>
        <w:t>Picture 2.</w:t>
      </w:r>
      <w:r>
        <w:rPr>
          <w:lang w:val="en-US"/>
        </w:rPr>
        <w:t xml:space="preserve"> Declarations for sampler and Texture coordinates</w:t>
      </w:r>
      <w:r w:rsidR="009B21B0">
        <w:rPr>
          <w:lang w:val="en-US"/>
        </w:rPr>
        <w:t>.</w:t>
      </w:r>
    </w:p>
    <w:p w14:paraId="50D9C6BE" w14:textId="59578111" w:rsidR="00E23B1C" w:rsidRDefault="00E23B1C" w:rsidP="00E23B1C">
      <w:pPr>
        <w:pStyle w:val="LABnormal"/>
        <w:rPr>
          <w:lang w:val="en-US"/>
        </w:rPr>
      </w:pPr>
    </w:p>
    <w:p w14:paraId="0CFF40C5" w14:textId="109E1889" w:rsidR="00DB4909" w:rsidRDefault="00DB4909" w:rsidP="00E23B1C">
      <w:pPr>
        <w:pStyle w:val="LABnormal"/>
        <w:rPr>
          <w:lang w:val="en-US"/>
        </w:rPr>
      </w:pPr>
      <w:r>
        <w:rPr>
          <w:lang w:val="en-US"/>
        </w:rPr>
        <w:t xml:space="preserve">Using texture2D functionality we can apply diffuse effect using texture coordinates. </w:t>
      </w:r>
      <w:r w:rsidR="00A20C6D">
        <w:rPr>
          <w:lang w:val="en-US"/>
        </w:rPr>
        <w:t>Color values are stored in (dColor) attribute for later use, see picture 3.</w:t>
      </w:r>
    </w:p>
    <w:p w14:paraId="1DD83967" w14:textId="77777777" w:rsidR="00A20C6D" w:rsidRDefault="00A20C6D" w:rsidP="00E23B1C">
      <w:pPr>
        <w:pStyle w:val="LABnormal"/>
        <w:rPr>
          <w:lang w:val="en-US"/>
        </w:rPr>
      </w:pPr>
    </w:p>
    <w:p w14:paraId="6115D8AD" w14:textId="08D540F6" w:rsidR="00A17BD6" w:rsidRDefault="00DB4909" w:rsidP="00E23B1C">
      <w:pPr>
        <w:pStyle w:val="LABnormal"/>
        <w:rPr>
          <w:lang w:val="en-US"/>
        </w:rPr>
      </w:pPr>
      <w:r w:rsidRPr="00DB4909">
        <w:rPr>
          <w:lang w:val="en-US"/>
        </w:rPr>
        <w:drawing>
          <wp:inline distT="0" distB="0" distL="0" distR="0" wp14:anchorId="2E98A9E5" wp14:editId="31BA7642">
            <wp:extent cx="3677163" cy="485843"/>
            <wp:effectExtent l="0" t="0" r="0" b="9525"/>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7163" cy="485843"/>
                    </a:xfrm>
                    <a:prstGeom prst="rect">
                      <a:avLst/>
                    </a:prstGeom>
                  </pic:spPr>
                </pic:pic>
              </a:graphicData>
            </a:graphic>
          </wp:inline>
        </w:drawing>
      </w:r>
    </w:p>
    <w:p w14:paraId="6CE49C34" w14:textId="5F37096B" w:rsidR="002D70AA" w:rsidRDefault="00A20C6D" w:rsidP="00E52AFE">
      <w:pPr>
        <w:pStyle w:val="LABnormal"/>
        <w:rPr>
          <w:lang w:val="en-US"/>
        </w:rPr>
      </w:pPr>
      <w:r>
        <w:rPr>
          <w:lang w:val="en-US"/>
        </w:rPr>
        <w:t xml:space="preserve">Picture 3. Diffuse lighting using texture2D </w:t>
      </w:r>
      <w:r w:rsidR="00592CE7">
        <w:rPr>
          <w:lang w:val="en-US"/>
        </w:rPr>
        <w:t>functionality</w:t>
      </w:r>
      <w:r w:rsidR="00B175BE">
        <w:rPr>
          <w:lang w:val="en-US"/>
        </w:rPr>
        <w:t>.</w:t>
      </w:r>
    </w:p>
    <w:p w14:paraId="679C38EC" w14:textId="599781C7" w:rsidR="002D70AA" w:rsidRDefault="002D70AA" w:rsidP="002D70AA">
      <w:pPr>
        <w:pStyle w:val="LABHeading2"/>
        <w:rPr>
          <w:lang w:val="en-US"/>
        </w:rPr>
      </w:pPr>
      <w:bookmarkStart w:id="4" w:name="_Toc71382940"/>
      <w:r>
        <w:rPr>
          <w:lang w:val="en-US"/>
        </w:rPr>
        <w:t>Combining effects</w:t>
      </w:r>
      <w:bookmarkEnd w:id="4"/>
    </w:p>
    <w:p w14:paraId="5CAC5075" w14:textId="77966608" w:rsidR="002D70AA" w:rsidRDefault="007D0777" w:rsidP="00E23B1C">
      <w:pPr>
        <w:pStyle w:val="LABnormal"/>
        <w:rPr>
          <w:lang w:val="en-US"/>
        </w:rPr>
      </w:pPr>
      <w:r>
        <w:rPr>
          <w:lang w:val="en-US"/>
        </w:rPr>
        <w:t>Ambient lighting and diffuse lighting effects can be combined into together to produce more complex</w:t>
      </w:r>
      <w:r w:rsidR="00E350A7">
        <w:rPr>
          <w:lang w:val="en-US"/>
        </w:rPr>
        <w:t>/polished</w:t>
      </w:r>
      <w:r>
        <w:rPr>
          <w:lang w:val="en-US"/>
        </w:rPr>
        <w:t xml:space="preserve"> lighting effect. </w:t>
      </w:r>
      <w:r w:rsidR="002547AB">
        <w:rPr>
          <w:lang w:val="en-US"/>
        </w:rPr>
        <w:t xml:space="preserve">Combining effect is done in this </w:t>
      </w:r>
      <w:r w:rsidR="00E653AB">
        <w:rPr>
          <w:lang w:val="en-US"/>
        </w:rPr>
        <w:t xml:space="preserve">case is done simply by </w:t>
      </w:r>
      <w:r w:rsidR="00860D1D">
        <w:rPr>
          <w:lang w:val="en-US"/>
        </w:rPr>
        <w:t>adding diffuse and ambient color value to together</w:t>
      </w:r>
      <w:r w:rsidR="0079194A">
        <w:rPr>
          <w:lang w:val="en-US"/>
        </w:rPr>
        <w:t xml:space="preserve"> (picture 4)</w:t>
      </w:r>
      <w:r w:rsidR="00860D1D">
        <w:rPr>
          <w:lang w:val="en-US"/>
        </w:rPr>
        <w:t>.</w:t>
      </w:r>
    </w:p>
    <w:p w14:paraId="3462FECA" w14:textId="0172C8D5" w:rsidR="00A4477F" w:rsidRDefault="00A4477F" w:rsidP="00E23B1C">
      <w:pPr>
        <w:pStyle w:val="LABnormal"/>
        <w:rPr>
          <w:lang w:val="en-US"/>
        </w:rPr>
      </w:pPr>
      <w:r>
        <w:rPr>
          <w:noProof/>
        </w:rPr>
        <w:drawing>
          <wp:inline distT="0" distB="0" distL="0" distR="0" wp14:anchorId="236BFBEB" wp14:editId="00AC3BB8">
            <wp:extent cx="3981450" cy="238125"/>
            <wp:effectExtent l="0" t="0" r="0" b="952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1450" cy="238125"/>
                    </a:xfrm>
                    <a:prstGeom prst="rect">
                      <a:avLst/>
                    </a:prstGeom>
                  </pic:spPr>
                </pic:pic>
              </a:graphicData>
            </a:graphic>
          </wp:inline>
        </w:drawing>
      </w:r>
    </w:p>
    <w:p w14:paraId="2B8F3912" w14:textId="1970D9BE" w:rsidR="002547AB" w:rsidRDefault="0079194A" w:rsidP="00E23B1C">
      <w:pPr>
        <w:pStyle w:val="LABnormal"/>
        <w:rPr>
          <w:lang w:val="en-US"/>
        </w:rPr>
      </w:pPr>
      <w:r>
        <w:rPr>
          <w:lang w:val="en-US"/>
        </w:rPr>
        <w:t>Picture 4. Combining effects.</w:t>
      </w:r>
    </w:p>
    <w:p w14:paraId="195E1AD4" w14:textId="77777777" w:rsidR="00E52AFE" w:rsidRPr="00F37227" w:rsidRDefault="00E52AFE" w:rsidP="00E23B1C">
      <w:pPr>
        <w:pStyle w:val="LABnormal"/>
        <w:rPr>
          <w:lang w:val="en-US"/>
        </w:rPr>
      </w:pPr>
    </w:p>
    <w:p w14:paraId="49F19810" w14:textId="02CFBCB9" w:rsidR="00886B4E" w:rsidRDefault="00886B4E" w:rsidP="009737E5">
      <w:pPr>
        <w:pStyle w:val="LABHeading1"/>
      </w:pPr>
      <w:bookmarkStart w:id="5" w:name="_Toc71382941"/>
      <w:r>
        <w:lastRenderedPageBreak/>
        <w:t>Model Transparency</w:t>
      </w:r>
      <w:bookmarkEnd w:id="5"/>
    </w:p>
    <w:p w14:paraId="4280D064" w14:textId="475383F8" w:rsidR="008835F4" w:rsidRDefault="008835F4" w:rsidP="00E23B1C">
      <w:pPr>
        <w:pStyle w:val="LABnormal"/>
        <w:rPr>
          <w:lang w:val="en-US"/>
        </w:rPr>
      </w:pPr>
      <w:r>
        <w:rPr>
          <w:lang w:val="en-US"/>
        </w:rPr>
        <w:t>Uniform value (myCounter) is created to be able to make glowing effect. Counter changes its value between 0 and 1 in each call. Value is increased until it reaches the maximum value and then effect is reversed until it reaches minimum value.</w:t>
      </w:r>
      <w:r w:rsidR="00084D39">
        <w:rPr>
          <w:lang w:val="en-US"/>
        </w:rPr>
        <w:t xml:space="preserve"> See picture 5.</w:t>
      </w:r>
    </w:p>
    <w:p w14:paraId="15A49CEF" w14:textId="77777777" w:rsidR="008835F4" w:rsidRDefault="008835F4" w:rsidP="00E23B1C">
      <w:pPr>
        <w:pStyle w:val="LABnormal"/>
        <w:rPr>
          <w:lang w:val="en-US"/>
        </w:rPr>
      </w:pPr>
    </w:p>
    <w:p w14:paraId="65CA66FB" w14:textId="69FA8C3F" w:rsidR="009737E5" w:rsidRDefault="008835F4" w:rsidP="00E23B1C">
      <w:pPr>
        <w:pStyle w:val="LABnormal"/>
        <w:rPr>
          <w:lang w:val="en-US"/>
        </w:rPr>
      </w:pPr>
      <w:r w:rsidRPr="008835F4">
        <w:rPr>
          <w:lang w:val="en-US"/>
        </w:rPr>
        <w:drawing>
          <wp:inline distT="0" distB="0" distL="0" distR="0" wp14:anchorId="514B646D" wp14:editId="54588469">
            <wp:extent cx="4391638" cy="3953427"/>
            <wp:effectExtent l="0" t="0" r="9525" b="952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638" cy="3953427"/>
                    </a:xfrm>
                    <a:prstGeom prst="rect">
                      <a:avLst/>
                    </a:prstGeom>
                  </pic:spPr>
                </pic:pic>
              </a:graphicData>
            </a:graphic>
          </wp:inline>
        </w:drawing>
      </w:r>
    </w:p>
    <w:p w14:paraId="62CEF7B9" w14:textId="4A8D7970" w:rsidR="00FE0A3A" w:rsidRDefault="00084D39" w:rsidP="00E23B1C">
      <w:pPr>
        <w:pStyle w:val="LABnormal"/>
        <w:rPr>
          <w:lang w:val="en-US"/>
        </w:rPr>
      </w:pPr>
      <w:r>
        <w:rPr>
          <w:lang w:val="en-US"/>
        </w:rPr>
        <w:t>Picture 5. Logic behind the “myCounter” value</w:t>
      </w:r>
      <w:r w:rsidR="00FF2C2B">
        <w:rPr>
          <w:lang w:val="en-US"/>
        </w:rPr>
        <w:t>.</w:t>
      </w:r>
    </w:p>
    <w:p w14:paraId="3078A3F7" w14:textId="606AFC2A" w:rsidR="00FE0A3A" w:rsidRDefault="00FE0A3A" w:rsidP="00E23B1C">
      <w:pPr>
        <w:pStyle w:val="LABnormal"/>
        <w:rPr>
          <w:lang w:val="en-US"/>
        </w:rPr>
      </w:pPr>
    </w:p>
    <w:p w14:paraId="70448929" w14:textId="5EB21C66" w:rsidR="00246F83" w:rsidRDefault="00FE0A3A" w:rsidP="00E23B1C">
      <w:pPr>
        <w:pStyle w:val="LABnormal"/>
        <w:rPr>
          <w:lang w:val="en-US"/>
        </w:rPr>
      </w:pPr>
      <w:r>
        <w:rPr>
          <w:lang w:val="en-US"/>
        </w:rPr>
        <w:t>After “myCounter” is declared as uniform (float), it can be used as transparency value in Fragment color.</w:t>
      </w:r>
      <w:r w:rsidR="00246F83">
        <w:rPr>
          <w:lang w:val="en-US"/>
        </w:rPr>
        <w:t xml:space="preserve"> See picture 6. </w:t>
      </w:r>
    </w:p>
    <w:p w14:paraId="71F84B12" w14:textId="77777777" w:rsidR="00EA3BCD" w:rsidRDefault="00EA3BCD" w:rsidP="00E23B1C">
      <w:pPr>
        <w:pStyle w:val="LABnormal"/>
        <w:rPr>
          <w:lang w:val="en-US"/>
        </w:rPr>
      </w:pPr>
    </w:p>
    <w:p w14:paraId="0E9825F0" w14:textId="77777777" w:rsidR="00246F83" w:rsidRDefault="00246F83" w:rsidP="00E23B1C">
      <w:pPr>
        <w:pStyle w:val="LABnormal"/>
        <w:rPr>
          <w:lang w:val="en-US"/>
        </w:rPr>
      </w:pPr>
      <w:r w:rsidRPr="00246F83">
        <w:rPr>
          <w:lang w:val="en-US"/>
        </w:rPr>
        <w:drawing>
          <wp:inline distT="0" distB="0" distL="0" distR="0" wp14:anchorId="398960FB" wp14:editId="665A402B">
            <wp:extent cx="3762900" cy="285790"/>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2900" cy="285790"/>
                    </a:xfrm>
                    <a:prstGeom prst="rect">
                      <a:avLst/>
                    </a:prstGeom>
                  </pic:spPr>
                </pic:pic>
              </a:graphicData>
            </a:graphic>
          </wp:inline>
        </w:drawing>
      </w:r>
    </w:p>
    <w:p w14:paraId="0358C375" w14:textId="2728686D" w:rsidR="00FE0A3A" w:rsidRDefault="00246F83" w:rsidP="00E23B1C">
      <w:pPr>
        <w:pStyle w:val="LABnormal"/>
        <w:rPr>
          <w:lang w:val="en-US"/>
        </w:rPr>
      </w:pPr>
      <w:r>
        <w:rPr>
          <w:lang w:val="en-US"/>
        </w:rPr>
        <w:t xml:space="preserve">Picture 6. </w:t>
      </w:r>
      <w:r w:rsidR="006351F2">
        <w:rPr>
          <w:lang w:val="en-US"/>
        </w:rPr>
        <w:t>Using “myCounter” as transparency value.</w:t>
      </w:r>
      <w:r w:rsidR="00FE0A3A">
        <w:rPr>
          <w:lang w:val="en-US"/>
        </w:rPr>
        <w:t xml:space="preserve"> </w:t>
      </w:r>
    </w:p>
    <w:p w14:paraId="543AE946" w14:textId="41413A13" w:rsidR="004A459C" w:rsidRDefault="004A459C">
      <w:pPr>
        <w:rPr>
          <w:rFonts w:ascii="Arial" w:hAnsi="Arial" w:cs="Arial"/>
          <w:lang w:val="en-US"/>
        </w:rPr>
      </w:pPr>
      <w:r>
        <w:rPr>
          <w:lang w:val="en-US"/>
        </w:rPr>
        <w:br w:type="page"/>
      </w:r>
    </w:p>
    <w:p w14:paraId="7E5DB082" w14:textId="4DAA46D5" w:rsidR="004A459C" w:rsidRDefault="004A459C" w:rsidP="004A459C">
      <w:pPr>
        <w:pStyle w:val="LABHeading1"/>
        <w:rPr>
          <w:lang w:val="en-US"/>
        </w:rPr>
      </w:pPr>
      <w:bookmarkStart w:id="6" w:name="_Toc71382942"/>
      <w:r>
        <w:rPr>
          <w:lang w:val="en-US"/>
        </w:rPr>
        <w:lastRenderedPageBreak/>
        <w:t>Outcome</w:t>
      </w:r>
      <w:bookmarkEnd w:id="6"/>
    </w:p>
    <w:p w14:paraId="1AB1FF9E" w14:textId="77777777" w:rsidR="00EC1885" w:rsidRDefault="009D5AE3" w:rsidP="00E23B1C">
      <w:pPr>
        <w:pStyle w:val="LABnormal"/>
        <w:rPr>
          <w:rStyle w:val="jlqj4b"/>
          <w:lang w:val="en"/>
        </w:rPr>
      </w:pPr>
      <w:r>
        <w:rPr>
          <w:rStyle w:val="jlqj4b"/>
          <w:lang w:val="en"/>
        </w:rPr>
        <w:t>T</w:t>
      </w:r>
      <w:r>
        <w:rPr>
          <w:rStyle w:val="jlqj4b"/>
          <w:lang w:val="en"/>
        </w:rPr>
        <w:t>he result can be seen in the video attach</w:t>
      </w:r>
      <w:r w:rsidR="005902DE">
        <w:rPr>
          <w:rStyle w:val="jlqj4b"/>
          <w:lang w:val="en"/>
        </w:rPr>
        <w:t>ment.</w:t>
      </w:r>
    </w:p>
    <w:p w14:paraId="1A63F20F" w14:textId="1124824E" w:rsidR="00683506" w:rsidRDefault="00B269F2" w:rsidP="00E23B1C">
      <w:pPr>
        <w:pStyle w:val="LABnormal"/>
        <w:rPr>
          <w:rStyle w:val="jlqj4b"/>
          <w:lang w:val="en"/>
        </w:rPr>
      </w:pPr>
      <w:r>
        <w:rPr>
          <w:rStyle w:val="jlqj4b"/>
          <w:lang w:val="en"/>
        </w:rPr>
        <w:object w:dxaOrig="1535" w:dyaOrig="991" w14:anchorId="334DC6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75pt;height:49.6pt" o:ole="">
            <v:imagedata r:id="rId19" o:title=""/>
          </v:shape>
          <o:OLEObject Type="Embed" ProgID="Package" ShapeID="_x0000_i1035" DrawAspect="Icon" ObjectID="_1681995708" r:id="rId20"/>
        </w:object>
      </w:r>
    </w:p>
    <w:p w14:paraId="7D44DE92" w14:textId="1991B997" w:rsidR="00EC1885" w:rsidRDefault="00EC1885" w:rsidP="00E23B1C">
      <w:pPr>
        <w:pStyle w:val="LABnormal"/>
        <w:rPr>
          <w:rStyle w:val="jlqj4b"/>
          <w:lang w:val="en"/>
        </w:rPr>
      </w:pPr>
    </w:p>
    <w:p w14:paraId="068983DE" w14:textId="77777777" w:rsidR="00EC1885" w:rsidRPr="00580E2E" w:rsidRDefault="00EC1885" w:rsidP="00E23B1C">
      <w:pPr>
        <w:pStyle w:val="LABnormal"/>
        <w:rPr>
          <w:lang w:val="en"/>
        </w:rPr>
      </w:pPr>
    </w:p>
    <w:p w14:paraId="5425EEBD" w14:textId="28429880" w:rsidR="00090B50" w:rsidRPr="00E367F1" w:rsidRDefault="00E23B1C" w:rsidP="00692D86">
      <w:pPr>
        <w:pStyle w:val="LABNon-numberedheading"/>
        <w:rPr>
          <w:lang w:val="en-US"/>
        </w:rPr>
      </w:pPr>
      <w:bookmarkStart w:id="7" w:name="_Hlk63108655"/>
      <w:bookmarkStart w:id="8" w:name="_Toc71382943"/>
      <w:bookmarkEnd w:id="0"/>
      <w:r>
        <w:rPr>
          <w:lang w:val="en-US"/>
        </w:rPr>
        <w:lastRenderedPageBreak/>
        <w:t>Sources</w:t>
      </w:r>
      <w:bookmarkEnd w:id="8"/>
    </w:p>
    <w:bookmarkEnd w:id="7"/>
    <w:p w14:paraId="6FFC38A7" w14:textId="7A660214" w:rsidR="00583CAE" w:rsidRPr="00B84167" w:rsidRDefault="00583CAE" w:rsidP="00583CAE">
      <w:pPr>
        <w:pStyle w:val="LABnormal"/>
        <w:rPr>
          <w:lang w:val="en-US"/>
        </w:rPr>
      </w:pPr>
      <w:r w:rsidRPr="00583CAE">
        <w:rPr>
          <w:lang w:val="en-US"/>
        </w:rPr>
        <w:t>Learn OpenGL</w:t>
      </w:r>
      <w:r w:rsidR="00F46B6E">
        <w:rPr>
          <w:lang w:val="en-US"/>
        </w:rPr>
        <w:t xml:space="preserve">. Basic Lighting. </w:t>
      </w:r>
      <w:r w:rsidR="00B84167">
        <w:rPr>
          <w:lang w:val="en-US"/>
        </w:rPr>
        <w:t>R</w:t>
      </w:r>
      <w:r w:rsidR="00B84167" w:rsidRPr="00B84167">
        <w:rPr>
          <w:lang w:val="en-US"/>
        </w:rPr>
        <w:t>eferenced</w:t>
      </w:r>
      <w:r w:rsidR="00F46B6E" w:rsidRPr="00B84167">
        <w:rPr>
          <w:lang w:val="en-US"/>
        </w:rPr>
        <w:t xml:space="preserve"> </w:t>
      </w:r>
      <w:r w:rsidR="00B84167">
        <w:rPr>
          <w:lang w:val="en-US"/>
        </w:rPr>
        <w:t>08</w:t>
      </w:r>
      <w:r w:rsidR="00F46B6E" w:rsidRPr="00B84167">
        <w:rPr>
          <w:lang w:val="en-US"/>
        </w:rPr>
        <w:t>.0</w:t>
      </w:r>
      <w:r w:rsidR="00B84167">
        <w:rPr>
          <w:lang w:val="en-US"/>
        </w:rPr>
        <w:t>5</w:t>
      </w:r>
      <w:r w:rsidR="00F46B6E" w:rsidRPr="00B84167">
        <w:rPr>
          <w:lang w:val="en-US"/>
        </w:rPr>
        <w:t>.2021</w:t>
      </w:r>
    </w:p>
    <w:p w14:paraId="41B25505" w14:textId="3F4ECF31" w:rsidR="00C07C42" w:rsidRPr="00DA1C2D" w:rsidRDefault="00DA1C2D" w:rsidP="00C07C42">
      <w:pPr>
        <w:pStyle w:val="LABnormal"/>
        <w:rPr>
          <w:lang w:val="en-US"/>
        </w:rPr>
      </w:pPr>
      <w:r w:rsidRPr="00DA1C2D">
        <w:rPr>
          <w:lang w:val="en-US"/>
        </w:rPr>
        <w:t>Availabl</w:t>
      </w:r>
      <w:r>
        <w:rPr>
          <w:lang w:val="en-US"/>
        </w:rPr>
        <w:t>e</w:t>
      </w:r>
      <w:r w:rsidR="00F54165" w:rsidRPr="00DA1C2D">
        <w:rPr>
          <w:lang w:val="en-US"/>
        </w:rPr>
        <w:t xml:space="preserve"> </w:t>
      </w:r>
      <w:hyperlink r:id="rId21" w:history="1">
        <w:r w:rsidR="00F54165" w:rsidRPr="00DA1C2D">
          <w:rPr>
            <w:rStyle w:val="Hyperlinkki"/>
            <w:lang w:val="en-US"/>
          </w:rPr>
          <w:t>https://learnopengl.com/Lighting/Basic-Lighting</w:t>
        </w:r>
      </w:hyperlink>
      <w:r w:rsidR="00583CAE" w:rsidRPr="00DA1C2D">
        <w:rPr>
          <w:lang w:val="en-US"/>
        </w:rPr>
        <w:t xml:space="preserve"> </w:t>
      </w:r>
    </w:p>
    <w:sectPr w:rsidR="00C07C42" w:rsidRPr="00DA1C2D" w:rsidSect="0023710E">
      <w:headerReference w:type="default" r:id="rId22"/>
      <w:pgSz w:w="11906" w:h="16838"/>
      <w:pgMar w:top="1418" w:right="1418" w:bottom="1418" w:left="1701" w:header="624"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C837F" w14:textId="77777777" w:rsidR="00B87447" w:rsidRDefault="00B87447" w:rsidP="00B64EB2">
      <w:pPr>
        <w:spacing w:after="0" w:line="240" w:lineRule="auto"/>
      </w:pPr>
      <w:r>
        <w:separator/>
      </w:r>
    </w:p>
  </w:endnote>
  <w:endnote w:type="continuationSeparator" w:id="0">
    <w:p w14:paraId="36E43CB0" w14:textId="77777777" w:rsidR="00B87447" w:rsidRDefault="00B87447" w:rsidP="00B64EB2">
      <w:pPr>
        <w:spacing w:after="0" w:line="240" w:lineRule="auto"/>
      </w:pPr>
      <w:r>
        <w:continuationSeparator/>
      </w:r>
    </w:p>
  </w:endnote>
  <w:endnote w:type="continuationNotice" w:id="1">
    <w:p w14:paraId="24F59C48" w14:textId="77777777" w:rsidR="00B87447" w:rsidRDefault="00B874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85F03" w14:textId="77777777" w:rsidR="00B87447" w:rsidRDefault="00B87447" w:rsidP="00B64EB2">
      <w:pPr>
        <w:spacing w:after="0" w:line="240" w:lineRule="auto"/>
      </w:pPr>
      <w:r>
        <w:separator/>
      </w:r>
    </w:p>
  </w:footnote>
  <w:footnote w:type="continuationSeparator" w:id="0">
    <w:p w14:paraId="4669F050" w14:textId="77777777" w:rsidR="00B87447" w:rsidRDefault="00B87447" w:rsidP="00B64EB2">
      <w:pPr>
        <w:spacing w:after="0" w:line="240" w:lineRule="auto"/>
      </w:pPr>
      <w:r>
        <w:continuationSeparator/>
      </w:r>
    </w:p>
  </w:footnote>
  <w:footnote w:type="continuationNotice" w:id="1">
    <w:p w14:paraId="3314550E" w14:textId="77777777" w:rsidR="00B87447" w:rsidRDefault="00B874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FBF4" w14:textId="77777777" w:rsidR="00CF529C" w:rsidRPr="000168A9" w:rsidRDefault="00CF529C" w:rsidP="000168A9">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AC13" w14:textId="186A0F59" w:rsidR="00CF529C" w:rsidRPr="00425541" w:rsidRDefault="00CF529C" w:rsidP="00AD0192">
    <w:pPr>
      <w:pStyle w:val="Yltunnis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55B87"/>
    <w:multiLevelType w:val="multilevel"/>
    <w:tmpl w:val="6AD004F6"/>
    <w:lvl w:ilvl="0">
      <w:start w:val="1"/>
      <w:numFmt w:val="bullet"/>
      <w:pStyle w:val="LABbulletlis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B107516"/>
    <w:multiLevelType w:val="hybridMultilevel"/>
    <w:tmpl w:val="4B36C31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1FA53C4F"/>
    <w:multiLevelType w:val="multilevel"/>
    <w:tmpl w:val="6170958E"/>
    <w:lvl w:ilvl="0">
      <w:start w:val="1"/>
      <w:numFmt w:val="decimal"/>
      <w:pStyle w:val="LABHeading1"/>
      <w:lvlText w:val="%1"/>
      <w:lvlJc w:val="left"/>
      <w:pPr>
        <w:ind w:left="432" w:hanging="432"/>
      </w:pPr>
      <w:rPr>
        <w:rFonts w:hint="default"/>
      </w:rPr>
    </w:lvl>
    <w:lvl w:ilvl="1">
      <w:start w:val="1"/>
      <w:numFmt w:val="decimal"/>
      <w:pStyle w:val="LABHeading2"/>
      <w:lvlText w:val="%1.%2"/>
      <w:lvlJc w:val="left"/>
      <w:pPr>
        <w:ind w:left="576" w:hanging="576"/>
      </w:pPr>
      <w:rPr>
        <w:rFonts w:hint="default"/>
      </w:rPr>
    </w:lvl>
    <w:lvl w:ilvl="2">
      <w:start w:val="1"/>
      <w:numFmt w:val="decimal"/>
      <w:pStyle w:val="LAB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39483508"/>
    <w:multiLevelType w:val="hybridMultilevel"/>
    <w:tmpl w:val="60F285C0"/>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 w15:restartNumberingAfterBreak="0">
    <w:nsid w:val="52A42B75"/>
    <w:multiLevelType w:val="hybridMultilevel"/>
    <w:tmpl w:val="BF1C3C74"/>
    <w:lvl w:ilvl="0" w:tplc="465CAC8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B285C2C"/>
    <w:multiLevelType w:val="hybridMultilevel"/>
    <w:tmpl w:val="9D184B4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61802ADE"/>
    <w:multiLevelType w:val="hybridMultilevel"/>
    <w:tmpl w:val="DF0A15A0"/>
    <w:lvl w:ilvl="0" w:tplc="46F6D3DA">
      <w:start w:val="3"/>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DB87343"/>
    <w:multiLevelType w:val="hybridMultilevel"/>
    <w:tmpl w:val="5F4C39FC"/>
    <w:lvl w:ilvl="0" w:tplc="745A422E">
      <w:start w:val="3"/>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F29568A"/>
    <w:multiLevelType w:val="hybridMultilevel"/>
    <w:tmpl w:val="F1480938"/>
    <w:lvl w:ilvl="0" w:tplc="36AA7A64">
      <w:numFmt w:val="bullet"/>
      <w:lvlText w:val="-"/>
      <w:lvlJc w:val="left"/>
      <w:pPr>
        <w:ind w:left="720" w:hanging="360"/>
      </w:pPr>
      <w:rPr>
        <w:rFonts w:ascii="Arial" w:eastAsiaTheme="minorHAnsi"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3F43453"/>
    <w:multiLevelType w:val="hybridMultilevel"/>
    <w:tmpl w:val="3090716A"/>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15:restartNumberingAfterBreak="0">
    <w:nsid w:val="7C260BE0"/>
    <w:multiLevelType w:val="hybridMultilevel"/>
    <w:tmpl w:val="799AAD2C"/>
    <w:lvl w:ilvl="0" w:tplc="8FF08C86">
      <w:start w:val="3"/>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7CF643C6"/>
    <w:multiLevelType w:val="multilevel"/>
    <w:tmpl w:val="34E22334"/>
    <w:styleLink w:val="Lamkbulletlist"/>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1"/>
  </w:num>
  <w:num w:numId="4">
    <w:abstractNumId w:val="2"/>
  </w:num>
  <w:num w:numId="5">
    <w:abstractNumId w:val="2"/>
  </w:num>
  <w:num w:numId="6">
    <w:abstractNumId w:val="2"/>
  </w:num>
  <w:num w:numId="7">
    <w:abstractNumId w:val="2"/>
  </w:num>
  <w:num w:numId="8">
    <w:abstractNumId w:val="0"/>
  </w:num>
  <w:num w:numId="9">
    <w:abstractNumId w:val="2"/>
  </w:num>
  <w:num w:numId="10">
    <w:abstractNumId w:val="11"/>
  </w:num>
  <w:num w:numId="11">
    <w:abstractNumId w:val="1"/>
  </w:num>
  <w:num w:numId="12">
    <w:abstractNumId w:val="9"/>
  </w:num>
  <w:num w:numId="13">
    <w:abstractNumId w:val="3"/>
  </w:num>
  <w:num w:numId="14">
    <w:abstractNumId w:val="7"/>
  </w:num>
  <w:num w:numId="15">
    <w:abstractNumId w:val="8"/>
  </w:num>
  <w:num w:numId="16">
    <w:abstractNumId w:val="4"/>
  </w:num>
  <w:num w:numId="17">
    <w:abstractNumId w:val="10"/>
  </w:num>
  <w:num w:numId="18">
    <w:abstractNumId w:val="6"/>
  </w:num>
  <w:num w:numId="19">
    <w:abstractNumId w:val="2"/>
    <w:lvlOverride w:ilvl="0">
      <w:startOverride w:val="3"/>
    </w:lvlOverride>
    <w:lvlOverride w:ilvl="1">
      <w:startOverride w:val="2"/>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attachedTemplate r:id="rId1"/>
  <w:defaultTabStop w:val="1304"/>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82E"/>
    <w:rsid w:val="00002DD0"/>
    <w:rsid w:val="00013AD8"/>
    <w:rsid w:val="000168A9"/>
    <w:rsid w:val="00022F74"/>
    <w:rsid w:val="00024FBC"/>
    <w:rsid w:val="00025182"/>
    <w:rsid w:val="00027751"/>
    <w:rsid w:val="00030038"/>
    <w:rsid w:val="00030F5A"/>
    <w:rsid w:val="000316A0"/>
    <w:rsid w:val="000334C1"/>
    <w:rsid w:val="00033A8A"/>
    <w:rsid w:val="00034A96"/>
    <w:rsid w:val="00035059"/>
    <w:rsid w:val="0003541B"/>
    <w:rsid w:val="00035BFB"/>
    <w:rsid w:val="00041172"/>
    <w:rsid w:val="00045559"/>
    <w:rsid w:val="00055F52"/>
    <w:rsid w:val="00061E39"/>
    <w:rsid w:val="00063755"/>
    <w:rsid w:val="000655B3"/>
    <w:rsid w:val="00065E42"/>
    <w:rsid w:val="0006692F"/>
    <w:rsid w:val="00077362"/>
    <w:rsid w:val="00077CB9"/>
    <w:rsid w:val="00081054"/>
    <w:rsid w:val="00084D39"/>
    <w:rsid w:val="00085BF2"/>
    <w:rsid w:val="00087B9B"/>
    <w:rsid w:val="00090B50"/>
    <w:rsid w:val="00091323"/>
    <w:rsid w:val="00096E0D"/>
    <w:rsid w:val="000973A0"/>
    <w:rsid w:val="000A1B09"/>
    <w:rsid w:val="000A36ED"/>
    <w:rsid w:val="000A4DE5"/>
    <w:rsid w:val="000A622F"/>
    <w:rsid w:val="000B04AF"/>
    <w:rsid w:val="000B14B5"/>
    <w:rsid w:val="000B1F82"/>
    <w:rsid w:val="000B2C0F"/>
    <w:rsid w:val="000B4574"/>
    <w:rsid w:val="000B5DB1"/>
    <w:rsid w:val="000C5668"/>
    <w:rsid w:val="000C64C3"/>
    <w:rsid w:val="000C6C21"/>
    <w:rsid w:val="000D0A7C"/>
    <w:rsid w:val="000D417C"/>
    <w:rsid w:val="000F0534"/>
    <w:rsid w:val="000F0991"/>
    <w:rsid w:val="000F540A"/>
    <w:rsid w:val="000F5AD4"/>
    <w:rsid w:val="000F66EC"/>
    <w:rsid w:val="00102B4B"/>
    <w:rsid w:val="00103F05"/>
    <w:rsid w:val="00104624"/>
    <w:rsid w:val="0010581A"/>
    <w:rsid w:val="00107DD0"/>
    <w:rsid w:val="001111B8"/>
    <w:rsid w:val="001131CE"/>
    <w:rsid w:val="00113CE6"/>
    <w:rsid w:val="00120DD4"/>
    <w:rsid w:val="00123CDF"/>
    <w:rsid w:val="00125453"/>
    <w:rsid w:val="001258BF"/>
    <w:rsid w:val="001278D6"/>
    <w:rsid w:val="0013025D"/>
    <w:rsid w:val="00131952"/>
    <w:rsid w:val="00131A03"/>
    <w:rsid w:val="001360C8"/>
    <w:rsid w:val="00142B63"/>
    <w:rsid w:val="001439DE"/>
    <w:rsid w:val="001462B7"/>
    <w:rsid w:val="001472A7"/>
    <w:rsid w:val="00150BE2"/>
    <w:rsid w:val="001539BE"/>
    <w:rsid w:val="00154481"/>
    <w:rsid w:val="00156016"/>
    <w:rsid w:val="00156F1A"/>
    <w:rsid w:val="00162FAC"/>
    <w:rsid w:val="00164346"/>
    <w:rsid w:val="0016616D"/>
    <w:rsid w:val="00166447"/>
    <w:rsid w:val="0016744E"/>
    <w:rsid w:val="00167D53"/>
    <w:rsid w:val="001716EA"/>
    <w:rsid w:val="001724BB"/>
    <w:rsid w:val="001744DF"/>
    <w:rsid w:val="00175394"/>
    <w:rsid w:val="001754E5"/>
    <w:rsid w:val="00175828"/>
    <w:rsid w:val="001805F5"/>
    <w:rsid w:val="001811C0"/>
    <w:rsid w:val="00182B63"/>
    <w:rsid w:val="00182F6B"/>
    <w:rsid w:val="001834F0"/>
    <w:rsid w:val="00184929"/>
    <w:rsid w:val="00185099"/>
    <w:rsid w:val="00193562"/>
    <w:rsid w:val="00195849"/>
    <w:rsid w:val="001A1E91"/>
    <w:rsid w:val="001A290F"/>
    <w:rsid w:val="001A32BA"/>
    <w:rsid w:val="001A69C2"/>
    <w:rsid w:val="001A71D7"/>
    <w:rsid w:val="001A78E0"/>
    <w:rsid w:val="001B0F9D"/>
    <w:rsid w:val="001B3B00"/>
    <w:rsid w:val="001B7B7C"/>
    <w:rsid w:val="001C05E8"/>
    <w:rsid w:val="001C2478"/>
    <w:rsid w:val="001C2832"/>
    <w:rsid w:val="001D3054"/>
    <w:rsid w:val="001D4DAD"/>
    <w:rsid w:val="001D530E"/>
    <w:rsid w:val="001D6F18"/>
    <w:rsid w:val="001E4F8F"/>
    <w:rsid w:val="001F12D7"/>
    <w:rsid w:val="001F5B48"/>
    <w:rsid w:val="001F7504"/>
    <w:rsid w:val="00203BFA"/>
    <w:rsid w:val="002102A7"/>
    <w:rsid w:val="00211C93"/>
    <w:rsid w:val="00213FCD"/>
    <w:rsid w:val="002155F9"/>
    <w:rsid w:val="00217B17"/>
    <w:rsid w:val="00217BDD"/>
    <w:rsid w:val="002210C1"/>
    <w:rsid w:val="0022163C"/>
    <w:rsid w:val="002233B4"/>
    <w:rsid w:val="00234496"/>
    <w:rsid w:val="0023471F"/>
    <w:rsid w:val="00235842"/>
    <w:rsid w:val="0023599E"/>
    <w:rsid w:val="0023710E"/>
    <w:rsid w:val="00241C74"/>
    <w:rsid w:val="00244133"/>
    <w:rsid w:val="00244DBD"/>
    <w:rsid w:val="0024529B"/>
    <w:rsid w:val="00245CA6"/>
    <w:rsid w:val="00246F83"/>
    <w:rsid w:val="002547AB"/>
    <w:rsid w:val="00255DB8"/>
    <w:rsid w:val="0025636D"/>
    <w:rsid w:val="00256EF4"/>
    <w:rsid w:val="002571E2"/>
    <w:rsid w:val="0026086A"/>
    <w:rsid w:val="00265B40"/>
    <w:rsid w:val="002678FE"/>
    <w:rsid w:val="0027037B"/>
    <w:rsid w:val="00273E86"/>
    <w:rsid w:val="00274487"/>
    <w:rsid w:val="0027667C"/>
    <w:rsid w:val="00277851"/>
    <w:rsid w:val="0028138C"/>
    <w:rsid w:val="00282E4F"/>
    <w:rsid w:val="002840A9"/>
    <w:rsid w:val="00285E73"/>
    <w:rsid w:val="002873ED"/>
    <w:rsid w:val="00291ACA"/>
    <w:rsid w:val="002929B0"/>
    <w:rsid w:val="002A0367"/>
    <w:rsid w:val="002A0F28"/>
    <w:rsid w:val="002A3F6B"/>
    <w:rsid w:val="002A6C4F"/>
    <w:rsid w:val="002A7DEC"/>
    <w:rsid w:val="002B1BA1"/>
    <w:rsid w:val="002B5BE7"/>
    <w:rsid w:val="002B6744"/>
    <w:rsid w:val="002C3F63"/>
    <w:rsid w:val="002C5ACB"/>
    <w:rsid w:val="002C6FD1"/>
    <w:rsid w:val="002C7870"/>
    <w:rsid w:val="002D0DDB"/>
    <w:rsid w:val="002D6A46"/>
    <w:rsid w:val="002D70AA"/>
    <w:rsid w:val="002E0CF8"/>
    <w:rsid w:val="002E4C83"/>
    <w:rsid w:val="002E5B17"/>
    <w:rsid w:val="002E6486"/>
    <w:rsid w:val="002F3054"/>
    <w:rsid w:val="002F6535"/>
    <w:rsid w:val="002F6FB5"/>
    <w:rsid w:val="00300461"/>
    <w:rsid w:val="00300D72"/>
    <w:rsid w:val="00302972"/>
    <w:rsid w:val="00302FD4"/>
    <w:rsid w:val="0030323A"/>
    <w:rsid w:val="00303F11"/>
    <w:rsid w:val="0030436A"/>
    <w:rsid w:val="00304C1A"/>
    <w:rsid w:val="003054FA"/>
    <w:rsid w:val="00305E06"/>
    <w:rsid w:val="0031016B"/>
    <w:rsid w:val="00311DAC"/>
    <w:rsid w:val="00313CF4"/>
    <w:rsid w:val="00317A5A"/>
    <w:rsid w:val="003207B8"/>
    <w:rsid w:val="0032201F"/>
    <w:rsid w:val="00323729"/>
    <w:rsid w:val="00323868"/>
    <w:rsid w:val="0032418C"/>
    <w:rsid w:val="003255A5"/>
    <w:rsid w:val="00325AE0"/>
    <w:rsid w:val="003271E5"/>
    <w:rsid w:val="003272EB"/>
    <w:rsid w:val="003326F1"/>
    <w:rsid w:val="00333CE4"/>
    <w:rsid w:val="00335144"/>
    <w:rsid w:val="00342532"/>
    <w:rsid w:val="003434E8"/>
    <w:rsid w:val="00346A4E"/>
    <w:rsid w:val="00346B28"/>
    <w:rsid w:val="00352285"/>
    <w:rsid w:val="00354D62"/>
    <w:rsid w:val="00355EA2"/>
    <w:rsid w:val="00360844"/>
    <w:rsid w:val="00361961"/>
    <w:rsid w:val="003623F5"/>
    <w:rsid w:val="00362DFC"/>
    <w:rsid w:val="00363216"/>
    <w:rsid w:val="00363AAB"/>
    <w:rsid w:val="00364177"/>
    <w:rsid w:val="00365E5A"/>
    <w:rsid w:val="003677C0"/>
    <w:rsid w:val="00370771"/>
    <w:rsid w:val="00370E32"/>
    <w:rsid w:val="00371C30"/>
    <w:rsid w:val="00372256"/>
    <w:rsid w:val="00373E8B"/>
    <w:rsid w:val="0037400A"/>
    <w:rsid w:val="00376556"/>
    <w:rsid w:val="00380F26"/>
    <w:rsid w:val="00390FC7"/>
    <w:rsid w:val="0039118D"/>
    <w:rsid w:val="0039126F"/>
    <w:rsid w:val="00396A0A"/>
    <w:rsid w:val="003A06F3"/>
    <w:rsid w:val="003A1333"/>
    <w:rsid w:val="003A1F40"/>
    <w:rsid w:val="003A2CE1"/>
    <w:rsid w:val="003A33C6"/>
    <w:rsid w:val="003A3411"/>
    <w:rsid w:val="003A4192"/>
    <w:rsid w:val="003A4448"/>
    <w:rsid w:val="003B2087"/>
    <w:rsid w:val="003B26B7"/>
    <w:rsid w:val="003B6401"/>
    <w:rsid w:val="003B7550"/>
    <w:rsid w:val="003C1078"/>
    <w:rsid w:val="003C5B79"/>
    <w:rsid w:val="003D0746"/>
    <w:rsid w:val="003D1EF5"/>
    <w:rsid w:val="003D1FA6"/>
    <w:rsid w:val="003D238E"/>
    <w:rsid w:val="003D32D9"/>
    <w:rsid w:val="003D4417"/>
    <w:rsid w:val="003D6057"/>
    <w:rsid w:val="003D65F9"/>
    <w:rsid w:val="003D7482"/>
    <w:rsid w:val="003E0D85"/>
    <w:rsid w:val="003E223E"/>
    <w:rsid w:val="003E54E3"/>
    <w:rsid w:val="003E5751"/>
    <w:rsid w:val="003E5F00"/>
    <w:rsid w:val="003E77A8"/>
    <w:rsid w:val="003E77A9"/>
    <w:rsid w:val="003E7CEC"/>
    <w:rsid w:val="003F476D"/>
    <w:rsid w:val="003F47D3"/>
    <w:rsid w:val="003F4CA1"/>
    <w:rsid w:val="003F578D"/>
    <w:rsid w:val="004010DC"/>
    <w:rsid w:val="00405BD1"/>
    <w:rsid w:val="004073E4"/>
    <w:rsid w:val="00407EF2"/>
    <w:rsid w:val="00410453"/>
    <w:rsid w:val="0041198D"/>
    <w:rsid w:val="00411F2A"/>
    <w:rsid w:val="00412F7D"/>
    <w:rsid w:val="0041665C"/>
    <w:rsid w:val="00416E29"/>
    <w:rsid w:val="0042179B"/>
    <w:rsid w:val="00422C4A"/>
    <w:rsid w:val="00423072"/>
    <w:rsid w:val="00425541"/>
    <w:rsid w:val="00426D0F"/>
    <w:rsid w:val="00427318"/>
    <w:rsid w:val="0043303B"/>
    <w:rsid w:val="004337B5"/>
    <w:rsid w:val="004348D3"/>
    <w:rsid w:val="0043587B"/>
    <w:rsid w:val="004415B3"/>
    <w:rsid w:val="00441B52"/>
    <w:rsid w:val="004420D8"/>
    <w:rsid w:val="00442DC5"/>
    <w:rsid w:val="00443360"/>
    <w:rsid w:val="004462F9"/>
    <w:rsid w:val="0044705E"/>
    <w:rsid w:val="00450369"/>
    <w:rsid w:val="00452062"/>
    <w:rsid w:val="00452D39"/>
    <w:rsid w:val="00452F1A"/>
    <w:rsid w:val="00453483"/>
    <w:rsid w:val="004545CB"/>
    <w:rsid w:val="00454E98"/>
    <w:rsid w:val="00457A26"/>
    <w:rsid w:val="004603CA"/>
    <w:rsid w:val="00461C7A"/>
    <w:rsid w:val="0046270A"/>
    <w:rsid w:val="00464524"/>
    <w:rsid w:val="0046582E"/>
    <w:rsid w:val="00465D5A"/>
    <w:rsid w:val="00467CF6"/>
    <w:rsid w:val="00467D7D"/>
    <w:rsid w:val="00471D7A"/>
    <w:rsid w:val="00472ED4"/>
    <w:rsid w:val="004754B3"/>
    <w:rsid w:val="00483EDD"/>
    <w:rsid w:val="00484773"/>
    <w:rsid w:val="00496A83"/>
    <w:rsid w:val="00497A8F"/>
    <w:rsid w:val="004A115F"/>
    <w:rsid w:val="004A436C"/>
    <w:rsid w:val="004A459C"/>
    <w:rsid w:val="004A5F47"/>
    <w:rsid w:val="004A6635"/>
    <w:rsid w:val="004B3FAB"/>
    <w:rsid w:val="004B5B31"/>
    <w:rsid w:val="004C1C1E"/>
    <w:rsid w:val="004D1287"/>
    <w:rsid w:val="004D12DA"/>
    <w:rsid w:val="004D1E90"/>
    <w:rsid w:val="004D21EC"/>
    <w:rsid w:val="004D2B49"/>
    <w:rsid w:val="004D45EB"/>
    <w:rsid w:val="004D5C8C"/>
    <w:rsid w:val="004D7330"/>
    <w:rsid w:val="004E04E9"/>
    <w:rsid w:val="004E3A3B"/>
    <w:rsid w:val="004E416A"/>
    <w:rsid w:val="004E43A6"/>
    <w:rsid w:val="004F02BD"/>
    <w:rsid w:val="004F27FA"/>
    <w:rsid w:val="004F28CE"/>
    <w:rsid w:val="004F3F4B"/>
    <w:rsid w:val="004F5152"/>
    <w:rsid w:val="004F7C3B"/>
    <w:rsid w:val="00500D20"/>
    <w:rsid w:val="00500E2C"/>
    <w:rsid w:val="00502E05"/>
    <w:rsid w:val="00503EA2"/>
    <w:rsid w:val="00503F4F"/>
    <w:rsid w:val="00504238"/>
    <w:rsid w:val="00504B2E"/>
    <w:rsid w:val="0050643F"/>
    <w:rsid w:val="00510E51"/>
    <w:rsid w:val="005113D7"/>
    <w:rsid w:val="00511DF3"/>
    <w:rsid w:val="00513C89"/>
    <w:rsid w:val="00515A88"/>
    <w:rsid w:val="00516A54"/>
    <w:rsid w:val="00516FB7"/>
    <w:rsid w:val="0051781C"/>
    <w:rsid w:val="00520313"/>
    <w:rsid w:val="0052321F"/>
    <w:rsid w:val="00524719"/>
    <w:rsid w:val="00524D93"/>
    <w:rsid w:val="00532F6A"/>
    <w:rsid w:val="00534F42"/>
    <w:rsid w:val="00535F0D"/>
    <w:rsid w:val="0053679F"/>
    <w:rsid w:val="005407F0"/>
    <w:rsid w:val="0054285E"/>
    <w:rsid w:val="0054413F"/>
    <w:rsid w:val="0054517A"/>
    <w:rsid w:val="00550095"/>
    <w:rsid w:val="00550BFA"/>
    <w:rsid w:val="00551C45"/>
    <w:rsid w:val="00553FF0"/>
    <w:rsid w:val="0055587C"/>
    <w:rsid w:val="00557615"/>
    <w:rsid w:val="00561F87"/>
    <w:rsid w:val="00562BF9"/>
    <w:rsid w:val="0056314E"/>
    <w:rsid w:val="0057329E"/>
    <w:rsid w:val="00580BE7"/>
    <w:rsid w:val="00580E2E"/>
    <w:rsid w:val="005837DE"/>
    <w:rsid w:val="00583CAE"/>
    <w:rsid w:val="005902DE"/>
    <w:rsid w:val="00592B9B"/>
    <w:rsid w:val="00592CE7"/>
    <w:rsid w:val="0059379D"/>
    <w:rsid w:val="00593818"/>
    <w:rsid w:val="00593F85"/>
    <w:rsid w:val="00595843"/>
    <w:rsid w:val="00595C80"/>
    <w:rsid w:val="005973B2"/>
    <w:rsid w:val="00597FC6"/>
    <w:rsid w:val="005A29BE"/>
    <w:rsid w:val="005A3895"/>
    <w:rsid w:val="005A5C34"/>
    <w:rsid w:val="005A60B0"/>
    <w:rsid w:val="005A705D"/>
    <w:rsid w:val="005B1C89"/>
    <w:rsid w:val="005B2568"/>
    <w:rsid w:val="005B3110"/>
    <w:rsid w:val="005B602B"/>
    <w:rsid w:val="005B618C"/>
    <w:rsid w:val="005C3431"/>
    <w:rsid w:val="005C4350"/>
    <w:rsid w:val="005C5038"/>
    <w:rsid w:val="005C5357"/>
    <w:rsid w:val="005C6857"/>
    <w:rsid w:val="005D45C7"/>
    <w:rsid w:val="005D547B"/>
    <w:rsid w:val="005D712A"/>
    <w:rsid w:val="005D768B"/>
    <w:rsid w:val="005D78CE"/>
    <w:rsid w:val="005E1178"/>
    <w:rsid w:val="005E209D"/>
    <w:rsid w:val="005E289F"/>
    <w:rsid w:val="005E4024"/>
    <w:rsid w:val="005E5633"/>
    <w:rsid w:val="005E61FC"/>
    <w:rsid w:val="005F0001"/>
    <w:rsid w:val="005F1855"/>
    <w:rsid w:val="005F2A67"/>
    <w:rsid w:val="0060253B"/>
    <w:rsid w:val="00603250"/>
    <w:rsid w:val="00606A81"/>
    <w:rsid w:val="006075A5"/>
    <w:rsid w:val="00607CEB"/>
    <w:rsid w:val="00610375"/>
    <w:rsid w:val="00612D65"/>
    <w:rsid w:val="00612FE8"/>
    <w:rsid w:val="006222A6"/>
    <w:rsid w:val="00622DE1"/>
    <w:rsid w:val="006241FB"/>
    <w:rsid w:val="00625358"/>
    <w:rsid w:val="00626735"/>
    <w:rsid w:val="006303DD"/>
    <w:rsid w:val="00631FC8"/>
    <w:rsid w:val="00633394"/>
    <w:rsid w:val="006349C0"/>
    <w:rsid w:val="006351F2"/>
    <w:rsid w:val="00636991"/>
    <w:rsid w:val="006377F5"/>
    <w:rsid w:val="00641A12"/>
    <w:rsid w:val="00642DD7"/>
    <w:rsid w:val="00643A1F"/>
    <w:rsid w:val="00644435"/>
    <w:rsid w:val="00644D57"/>
    <w:rsid w:val="006453DF"/>
    <w:rsid w:val="006454D1"/>
    <w:rsid w:val="006457FD"/>
    <w:rsid w:val="0064599B"/>
    <w:rsid w:val="00646BEC"/>
    <w:rsid w:val="00654D58"/>
    <w:rsid w:val="00657787"/>
    <w:rsid w:val="00663091"/>
    <w:rsid w:val="006666E1"/>
    <w:rsid w:val="00671045"/>
    <w:rsid w:val="00673137"/>
    <w:rsid w:val="006757E5"/>
    <w:rsid w:val="00676AB5"/>
    <w:rsid w:val="00681D27"/>
    <w:rsid w:val="00682C9B"/>
    <w:rsid w:val="00683506"/>
    <w:rsid w:val="00684C00"/>
    <w:rsid w:val="00686A49"/>
    <w:rsid w:val="00687C88"/>
    <w:rsid w:val="006912B1"/>
    <w:rsid w:val="006927E7"/>
    <w:rsid w:val="00692D86"/>
    <w:rsid w:val="00694875"/>
    <w:rsid w:val="006953AC"/>
    <w:rsid w:val="00695B7A"/>
    <w:rsid w:val="00696D0C"/>
    <w:rsid w:val="006A00B9"/>
    <w:rsid w:val="006A083D"/>
    <w:rsid w:val="006A309D"/>
    <w:rsid w:val="006A5A98"/>
    <w:rsid w:val="006A5E53"/>
    <w:rsid w:val="006A6371"/>
    <w:rsid w:val="006A6947"/>
    <w:rsid w:val="006A77EE"/>
    <w:rsid w:val="006B0531"/>
    <w:rsid w:val="006B05EA"/>
    <w:rsid w:val="006B23FF"/>
    <w:rsid w:val="006B3D26"/>
    <w:rsid w:val="006B49CE"/>
    <w:rsid w:val="006B5BC7"/>
    <w:rsid w:val="006B6B16"/>
    <w:rsid w:val="006C0A3F"/>
    <w:rsid w:val="006C2216"/>
    <w:rsid w:val="006C3185"/>
    <w:rsid w:val="006C5A40"/>
    <w:rsid w:val="006C696F"/>
    <w:rsid w:val="006C6C31"/>
    <w:rsid w:val="006C6C38"/>
    <w:rsid w:val="006C78B2"/>
    <w:rsid w:val="006D0259"/>
    <w:rsid w:val="006D06F6"/>
    <w:rsid w:val="006E54F9"/>
    <w:rsid w:val="006F061F"/>
    <w:rsid w:val="00700B18"/>
    <w:rsid w:val="007022C5"/>
    <w:rsid w:val="00703427"/>
    <w:rsid w:val="00704330"/>
    <w:rsid w:val="00705D88"/>
    <w:rsid w:val="00710034"/>
    <w:rsid w:val="00714C92"/>
    <w:rsid w:val="007169C9"/>
    <w:rsid w:val="0072240A"/>
    <w:rsid w:val="00732DF0"/>
    <w:rsid w:val="00740DFA"/>
    <w:rsid w:val="00741974"/>
    <w:rsid w:val="00742036"/>
    <w:rsid w:val="00746A73"/>
    <w:rsid w:val="00750CD0"/>
    <w:rsid w:val="00751023"/>
    <w:rsid w:val="0075133D"/>
    <w:rsid w:val="00752AE2"/>
    <w:rsid w:val="00752FBB"/>
    <w:rsid w:val="00761385"/>
    <w:rsid w:val="00761812"/>
    <w:rsid w:val="00763388"/>
    <w:rsid w:val="00763CE6"/>
    <w:rsid w:val="00772920"/>
    <w:rsid w:val="00772E62"/>
    <w:rsid w:val="007755E6"/>
    <w:rsid w:val="00785CDC"/>
    <w:rsid w:val="00786ECE"/>
    <w:rsid w:val="00786EF5"/>
    <w:rsid w:val="0078738C"/>
    <w:rsid w:val="0079194A"/>
    <w:rsid w:val="007973A6"/>
    <w:rsid w:val="007A0D26"/>
    <w:rsid w:val="007A43D0"/>
    <w:rsid w:val="007A4FD0"/>
    <w:rsid w:val="007A6D20"/>
    <w:rsid w:val="007B1AF5"/>
    <w:rsid w:val="007B516F"/>
    <w:rsid w:val="007B7D73"/>
    <w:rsid w:val="007C3A5F"/>
    <w:rsid w:val="007C63F8"/>
    <w:rsid w:val="007C7299"/>
    <w:rsid w:val="007C7A8A"/>
    <w:rsid w:val="007D0777"/>
    <w:rsid w:val="007D2289"/>
    <w:rsid w:val="007D6F4B"/>
    <w:rsid w:val="007D7DBF"/>
    <w:rsid w:val="007E04B6"/>
    <w:rsid w:val="007E57B4"/>
    <w:rsid w:val="007E5AB3"/>
    <w:rsid w:val="007E5F18"/>
    <w:rsid w:val="007E6124"/>
    <w:rsid w:val="007E68CD"/>
    <w:rsid w:val="007E69C0"/>
    <w:rsid w:val="007E768C"/>
    <w:rsid w:val="007F274A"/>
    <w:rsid w:val="007F416C"/>
    <w:rsid w:val="007F5170"/>
    <w:rsid w:val="007F55C5"/>
    <w:rsid w:val="007F5ED8"/>
    <w:rsid w:val="0080325C"/>
    <w:rsid w:val="00804382"/>
    <w:rsid w:val="00810B9E"/>
    <w:rsid w:val="00813B86"/>
    <w:rsid w:val="00814337"/>
    <w:rsid w:val="00820063"/>
    <w:rsid w:val="0082786C"/>
    <w:rsid w:val="00827AE5"/>
    <w:rsid w:val="008310B8"/>
    <w:rsid w:val="0083338A"/>
    <w:rsid w:val="00833F1E"/>
    <w:rsid w:val="00834FB3"/>
    <w:rsid w:val="00835748"/>
    <w:rsid w:val="00835770"/>
    <w:rsid w:val="00836E24"/>
    <w:rsid w:val="008403DA"/>
    <w:rsid w:val="00842576"/>
    <w:rsid w:val="00843B37"/>
    <w:rsid w:val="00844E0C"/>
    <w:rsid w:val="00854E7B"/>
    <w:rsid w:val="00856559"/>
    <w:rsid w:val="00857AD6"/>
    <w:rsid w:val="00860D1D"/>
    <w:rsid w:val="00860DB6"/>
    <w:rsid w:val="008610B8"/>
    <w:rsid w:val="00862B87"/>
    <w:rsid w:val="00870482"/>
    <w:rsid w:val="0087160F"/>
    <w:rsid w:val="00872AB2"/>
    <w:rsid w:val="00876212"/>
    <w:rsid w:val="00880B6D"/>
    <w:rsid w:val="008812A0"/>
    <w:rsid w:val="00881D08"/>
    <w:rsid w:val="00882088"/>
    <w:rsid w:val="008832B0"/>
    <w:rsid w:val="008835F4"/>
    <w:rsid w:val="008847CE"/>
    <w:rsid w:val="008850B1"/>
    <w:rsid w:val="00886B4E"/>
    <w:rsid w:val="00887013"/>
    <w:rsid w:val="008932DC"/>
    <w:rsid w:val="00893B33"/>
    <w:rsid w:val="008A047B"/>
    <w:rsid w:val="008A187D"/>
    <w:rsid w:val="008A560E"/>
    <w:rsid w:val="008A6B97"/>
    <w:rsid w:val="008A704F"/>
    <w:rsid w:val="008A705B"/>
    <w:rsid w:val="008B6F42"/>
    <w:rsid w:val="008C1175"/>
    <w:rsid w:val="008C1B9F"/>
    <w:rsid w:val="008C2C05"/>
    <w:rsid w:val="008C3917"/>
    <w:rsid w:val="008D0553"/>
    <w:rsid w:val="008D1659"/>
    <w:rsid w:val="008D1913"/>
    <w:rsid w:val="008D22AA"/>
    <w:rsid w:val="008D685F"/>
    <w:rsid w:val="008D7713"/>
    <w:rsid w:val="008E0C6B"/>
    <w:rsid w:val="008E57BB"/>
    <w:rsid w:val="008E6411"/>
    <w:rsid w:val="008F1D0B"/>
    <w:rsid w:val="008F40AF"/>
    <w:rsid w:val="008F57ED"/>
    <w:rsid w:val="008F6087"/>
    <w:rsid w:val="008F6F31"/>
    <w:rsid w:val="00900226"/>
    <w:rsid w:val="0090140C"/>
    <w:rsid w:val="00901541"/>
    <w:rsid w:val="00904126"/>
    <w:rsid w:val="0090551C"/>
    <w:rsid w:val="00905C85"/>
    <w:rsid w:val="0091056D"/>
    <w:rsid w:val="0091070A"/>
    <w:rsid w:val="00911336"/>
    <w:rsid w:val="00912BEE"/>
    <w:rsid w:val="009131E8"/>
    <w:rsid w:val="00914073"/>
    <w:rsid w:val="00917A64"/>
    <w:rsid w:val="00920B47"/>
    <w:rsid w:val="00922D27"/>
    <w:rsid w:val="0092390A"/>
    <w:rsid w:val="009263FE"/>
    <w:rsid w:val="00933326"/>
    <w:rsid w:val="009346EA"/>
    <w:rsid w:val="0093537D"/>
    <w:rsid w:val="0093700E"/>
    <w:rsid w:val="009378AF"/>
    <w:rsid w:val="00937F64"/>
    <w:rsid w:val="00940E63"/>
    <w:rsid w:val="0094137C"/>
    <w:rsid w:val="00941B26"/>
    <w:rsid w:val="009447D0"/>
    <w:rsid w:val="00951711"/>
    <w:rsid w:val="00951EC0"/>
    <w:rsid w:val="0095313F"/>
    <w:rsid w:val="00957A88"/>
    <w:rsid w:val="009615C0"/>
    <w:rsid w:val="009619F3"/>
    <w:rsid w:val="00961A28"/>
    <w:rsid w:val="00961E46"/>
    <w:rsid w:val="00963F37"/>
    <w:rsid w:val="009670F9"/>
    <w:rsid w:val="00972732"/>
    <w:rsid w:val="00973622"/>
    <w:rsid w:val="009737E5"/>
    <w:rsid w:val="009748E5"/>
    <w:rsid w:val="0097495E"/>
    <w:rsid w:val="00980543"/>
    <w:rsid w:val="009822D7"/>
    <w:rsid w:val="0098242B"/>
    <w:rsid w:val="009824C4"/>
    <w:rsid w:val="00984CA0"/>
    <w:rsid w:val="009858AC"/>
    <w:rsid w:val="00987F2C"/>
    <w:rsid w:val="00992B86"/>
    <w:rsid w:val="00994495"/>
    <w:rsid w:val="00995A14"/>
    <w:rsid w:val="0099677A"/>
    <w:rsid w:val="00997149"/>
    <w:rsid w:val="00997DF3"/>
    <w:rsid w:val="009A0D95"/>
    <w:rsid w:val="009A4A88"/>
    <w:rsid w:val="009A527A"/>
    <w:rsid w:val="009B0D42"/>
    <w:rsid w:val="009B21B0"/>
    <w:rsid w:val="009B7679"/>
    <w:rsid w:val="009C02AE"/>
    <w:rsid w:val="009C168D"/>
    <w:rsid w:val="009C3ABE"/>
    <w:rsid w:val="009C568B"/>
    <w:rsid w:val="009D42B7"/>
    <w:rsid w:val="009D5AE3"/>
    <w:rsid w:val="009D7FA8"/>
    <w:rsid w:val="009E0037"/>
    <w:rsid w:val="009E06E4"/>
    <w:rsid w:val="009E2288"/>
    <w:rsid w:val="009E7564"/>
    <w:rsid w:val="009E7909"/>
    <w:rsid w:val="009F420E"/>
    <w:rsid w:val="009F6ED3"/>
    <w:rsid w:val="00A05F8F"/>
    <w:rsid w:val="00A069EE"/>
    <w:rsid w:val="00A12639"/>
    <w:rsid w:val="00A137EF"/>
    <w:rsid w:val="00A13CD7"/>
    <w:rsid w:val="00A147F7"/>
    <w:rsid w:val="00A16708"/>
    <w:rsid w:val="00A1685B"/>
    <w:rsid w:val="00A173F5"/>
    <w:rsid w:val="00A17BD6"/>
    <w:rsid w:val="00A20504"/>
    <w:rsid w:val="00A2096E"/>
    <w:rsid w:val="00A20C6D"/>
    <w:rsid w:val="00A2132C"/>
    <w:rsid w:val="00A21A9B"/>
    <w:rsid w:val="00A21AAB"/>
    <w:rsid w:val="00A2275C"/>
    <w:rsid w:val="00A2375A"/>
    <w:rsid w:val="00A27817"/>
    <w:rsid w:val="00A3001C"/>
    <w:rsid w:val="00A309F4"/>
    <w:rsid w:val="00A336FA"/>
    <w:rsid w:val="00A33DE7"/>
    <w:rsid w:val="00A3518E"/>
    <w:rsid w:val="00A4093E"/>
    <w:rsid w:val="00A41AF6"/>
    <w:rsid w:val="00A4280E"/>
    <w:rsid w:val="00A42A39"/>
    <w:rsid w:val="00A4477F"/>
    <w:rsid w:val="00A45784"/>
    <w:rsid w:val="00A46161"/>
    <w:rsid w:val="00A46F79"/>
    <w:rsid w:val="00A478B8"/>
    <w:rsid w:val="00A5350D"/>
    <w:rsid w:val="00A54F32"/>
    <w:rsid w:val="00A62D5B"/>
    <w:rsid w:val="00A634E0"/>
    <w:rsid w:val="00A64F6E"/>
    <w:rsid w:val="00A659E0"/>
    <w:rsid w:val="00A65AFB"/>
    <w:rsid w:val="00A70BAA"/>
    <w:rsid w:val="00A72EC2"/>
    <w:rsid w:val="00A731AA"/>
    <w:rsid w:val="00A75909"/>
    <w:rsid w:val="00A76197"/>
    <w:rsid w:val="00A7730D"/>
    <w:rsid w:val="00A82428"/>
    <w:rsid w:val="00A82D39"/>
    <w:rsid w:val="00A85F76"/>
    <w:rsid w:val="00A87EBC"/>
    <w:rsid w:val="00A950BD"/>
    <w:rsid w:val="00A95105"/>
    <w:rsid w:val="00A95EBA"/>
    <w:rsid w:val="00A9694B"/>
    <w:rsid w:val="00AA1981"/>
    <w:rsid w:val="00AA5208"/>
    <w:rsid w:val="00AA73C7"/>
    <w:rsid w:val="00AB1326"/>
    <w:rsid w:val="00AB3749"/>
    <w:rsid w:val="00AB78E2"/>
    <w:rsid w:val="00AB7D5D"/>
    <w:rsid w:val="00AC20D2"/>
    <w:rsid w:val="00AC59D7"/>
    <w:rsid w:val="00AC706E"/>
    <w:rsid w:val="00AD0192"/>
    <w:rsid w:val="00AD57AB"/>
    <w:rsid w:val="00AE0E15"/>
    <w:rsid w:val="00AE0E5E"/>
    <w:rsid w:val="00AE3249"/>
    <w:rsid w:val="00AF4AA6"/>
    <w:rsid w:val="00AF584D"/>
    <w:rsid w:val="00AF5B78"/>
    <w:rsid w:val="00AF5F27"/>
    <w:rsid w:val="00AF6539"/>
    <w:rsid w:val="00AF7EE2"/>
    <w:rsid w:val="00B025B4"/>
    <w:rsid w:val="00B02C9F"/>
    <w:rsid w:val="00B05184"/>
    <w:rsid w:val="00B06A9B"/>
    <w:rsid w:val="00B11275"/>
    <w:rsid w:val="00B113FE"/>
    <w:rsid w:val="00B11FD8"/>
    <w:rsid w:val="00B12A79"/>
    <w:rsid w:val="00B15800"/>
    <w:rsid w:val="00B175BE"/>
    <w:rsid w:val="00B2214A"/>
    <w:rsid w:val="00B232AB"/>
    <w:rsid w:val="00B23D14"/>
    <w:rsid w:val="00B240C2"/>
    <w:rsid w:val="00B2546E"/>
    <w:rsid w:val="00B25837"/>
    <w:rsid w:val="00B25E51"/>
    <w:rsid w:val="00B269F2"/>
    <w:rsid w:val="00B301F4"/>
    <w:rsid w:val="00B326C7"/>
    <w:rsid w:val="00B34BDB"/>
    <w:rsid w:val="00B34DCE"/>
    <w:rsid w:val="00B36718"/>
    <w:rsid w:val="00B4009C"/>
    <w:rsid w:val="00B404D4"/>
    <w:rsid w:val="00B42A4C"/>
    <w:rsid w:val="00B42F1B"/>
    <w:rsid w:val="00B43F6B"/>
    <w:rsid w:val="00B44792"/>
    <w:rsid w:val="00B44E69"/>
    <w:rsid w:val="00B45FE0"/>
    <w:rsid w:val="00B50169"/>
    <w:rsid w:val="00B54B69"/>
    <w:rsid w:val="00B54EDF"/>
    <w:rsid w:val="00B55460"/>
    <w:rsid w:val="00B55F8F"/>
    <w:rsid w:val="00B56BA3"/>
    <w:rsid w:val="00B60909"/>
    <w:rsid w:val="00B63A1C"/>
    <w:rsid w:val="00B6402A"/>
    <w:rsid w:val="00B64673"/>
    <w:rsid w:val="00B64EB2"/>
    <w:rsid w:val="00B66ACF"/>
    <w:rsid w:val="00B727BE"/>
    <w:rsid w:val="00B741C1"/>
    <w:rsid w:val="00B7535F"/>
    <w:rsid w:val="00B75872"/>
    <w:rsid w:val="00B81373"/>
    <w:rsid w:val="00B82DF7"/>
    <w:rsid w:val="00B84167"/>
    <w:rsid w:val="00B85A9B"/>
    <w:rsid w:val="00B87245"/>
    <w:rsid w:val="00B87447"/>
    <w:rsid w:val="00B92785"/>
    <w:rsid w:val="00B94334"/>
    <w:rsid w:val="00B94B3E"/>
    <w:rsid w:val="00B97E64"/>
    <w:rsid w:val="00BA275F"/>
    <w:rsid w:val="00BA345B"/>
    <w:rsid w:val="00BA6788"/>
    <w:rsid w:val="00BA6E05"/>
    <w:rsid w:val="00BB158C"/>
    <w:rsid w:val="00BB2FFD"/>
    <w:rsid w:val="00BB4555"/>
    <w:rsid w:val="00BB545D"/>
    <w:rsid w:val="00BB62AB"/>
    <w:rsid w:val="00BB6EED"/>
    <w:rsid w:val="00BC0B7B"/>
    <w:rsid w:val="00BC0DAA"/>
    <w:rsid w:val="00BC3AA7"/>
    <w:rsid w:val="00BC44C4"/>
    <w:rsid w:val="00BC60A0"/>
    <w:rsid w:val="00BC75DE"/>
    <w:rsid w:val="00BD084F"/>
    <w:rsid w:val="00BD486F"/>
    <w:rsid w:val="00BD57A0"/>
    <w:rsid w:val="00BE0E0B"/>
    <w:rsid w:val="00BE105A"/>
    <w:rsid w:val="00BE6335"/>
    <w:rsid w:val="00BF0732"/>
    <w:rsid w:val="00BF2BE5"/>
    <w:rsid w:val="00BF3411"/>
    <w:rsid w:val="00BF3846"/>
    <w:rsid w:val="00BF4144"/>
    <w:rsid w:val="00BF5DDD"/>
    <w:rsid w:val="00BF6A65"/>
    <w:rsid w:val="00BF73CB"/>
    <w:rsid w:val="00BF79A7"/>
    <w:rsid w:val="00C01511"/>
    <w:rsid w:val="00C01858"/>
    <w:rsid w:val="00C01873"/>
    <w:rsid w:val="00C020D2"/>
    <w:rsid w:val="00C02BC8"/>
    <w:rsid w:val="00C02CFD"/>
    <w:rsid w:val="00C07C42"/>
    <w:rsid w:val="00C1470F"/>
    <w:rsid w:val="00C17591"/>
    <w:rsid w:val="00C17866"/>
    <w:rsid w:val="00C2007E"/>
    <w:rsid w:val="00C2255B"/>
    <w:rsid w:val="00C254B8"/>
    <w:rsid w:val="00C25734"/>
    <w:rsid w:val="00C25C49"/>
    <w:rsid w:val="00C25D38"/>
    <w:rsid w:val="00C30822"/>
    <w:rsid w:val="00C34575"/>
    <w:rsid w:val="00C345D4"/>
    <w:rsid w:val="00C34907"/>
    <w:rsid w:val="00C401BE"/>
    <w:rsid w:val="00C4119F"/>
    <w:rsid w:val="00C413CE"/>
    <w:rsid w:val="00C445B5"/>
    <w:rsid w:val="00C4794C"/>
    <w:rsid w:val="00C60E0F"/>
    <w:rsid w:val="00C630FD"/>
    <w:rsid w:val="00C65911"/>
    <w:rsid w:val="00C67CE0"/>
    <w:rsid w:val="00C7051E"/>
    <w:rsid w:val="00C708AB"/>
    <w:rsid w:val="00C73AD2"/>
    <w:rsid w:val="00C829B6"/>
    <w:rsid w:val="00C84458"/>
    <w:rsid w:val="00C847F0"/>
    <w:rsid w:val="00C85BAE"/>
    <w:rsid w:val="00C86DAE"/>
    <w:rsid w:val="00C87901"/>
    <w:rsid w:val="00C902F7"/>
    <w:rsid w:val="00C92540"/>
    <w:rsid w:val="00CA0161"/>
    <w:rsid w:val="00CA34BE"/>
    <w:rsid w:val="00CA3CB5"/>
    <w:rsid w:val="00CA3F77"/>
    <w:rsid w:val="00CA400C"/>
    <w:rsid w:val="00CA5B17"/>
    <w:rsid w:val="00CA7826"/>
    <w:rsid w:val="00CA785A"/>
    <w:rsid w:val="00CB0808"/>
    <w:rsid w:val="00CB0B26"/>
    <w:rsid w:val="00CB0CEC"/>
    <w:rsid w:val="00CB2AD1"/>
    <w:rsid w:val="00CB3183"/>
    <w:rsid w:val="00CB420E"/>
    <w:rsid w:val="00CB48CF"/>
    <w:rsid w:val="00CB4901"/>
    <w:rsid w:val="00CB4A16"/>
    <w:rsid w:val="00CC0296"/>
    <w:rsid w:val="00CC1C1A"/>
    <w:rsid w:val="00CC1D1C"/>
    <w:rsid w:val="00CC4CCD"/>
    <w:rsid w:val="00CC5014"/>
    <w:rsid w:val="00CC6185"/>
    <w:rsid w:val="00CD0D84"/>
    <w:rsid w:val="00CD0E5A"/>
    <w:rsid w:val="00CD1AA0"/>
    <w:rsid w:val="00CD6E56"/>
    <w:rsid w:val="00CE1BA9"/>
    <w:rsid w:val="00CE1D89"/>
    <w:rsid w:val="00CE25CF"/>
    <w:rsid w:val="00CE3947"/>
    <w:rsid w:val="00CE5162"/>
    <w:rsid w:val="00CE60C1"/>
    <w:rsid w:val="00CE71F5"/>
    <w:rsid w:val="00CF112D"/>
    <w:rsid w:val="00CF2D80"/>
    <w:rsid w:val="00CF529C"/>
    <w:rsid w:val="00CF5687"/>
    <w:rsid w:val="00CF70EE"/>
    <w:rsid w:val="00D069FC"/>
    <w:rsid w:val="00D06B53"/>
    <w:rsid w:val="00D10BD5"/>
    <w:rsid w:val="00D11D34"/>
    <w:rsid w:val="00D121BF"/>
    <w:rsid w:val="00D17CB7"/>
    <w:rsid w:val="00D201DD"/>
    <w:rsid w:val="00D2145A"/>
    <w:rsid w:val="00D22F37"/>
    <w:rsid w:val="00D22F97"/>
    <w:rsid w:val="00D27F19"/>
    <w:rsid w:val="00D30EFD"/>
    <w:rsid w:val="00D33450"/>
    <w:rsid w:val="00D36FE5"/>
    <w:rsid w:val="00D42072"/>
    <w:rsid w:val="00D43E77"/>
    <w:rsid w:val="00D44034"/>
    <w:rsid w:val="00D448C6"/>
    <w:rsid w:val="00D46729"/>
    <w:rsid w:val="00D46E63"/>
    <w:rsid w:val="00D47A40"/>
    <w:rsid w:val="00D515E1"/>
    <w:rsid w:val="00D51F29"/>
    <w:rsid w:val="00D537C2"/>
    <w:rsid w:val="00D55CC4"/>
    <w:rsid w:val="00D606B8"/>
    <w:rsid w:val="00D70175"/>
    <w:rsid w:val="00D70FC7"/>
    <w:rsid w:val="00D71DC8"/>
    <w:rsid w:val="00D732FB"/>
    <w:rsid w:val="00D740DB"/>
    <w:rsid w:val="00D750C3"/>
    <w:rsid w:val="00D76032"/>
    <w:rsid w:val="00D77FB7"/>
    <w:rsid w:val="00D8551D"/>
    <w:rsid w:val="00D87A8B"/>
    <w:rsid w:val="00D87D57"/>
    <w:rsid w:val="00D90FA6"/>
    <w:rsid w:val="00D913AE"/>
    <w:rsid w:val="00D93244"/>
    <w:rsid w:val="00DA1C2D"/>
    <w:rsid w:val="00DA2BD5"/>
    <w:rsid w:val="00DA4A63"/>
    <w:rsid w:val="00DB05CE"/>
    <w:rsid w:val="00DB13C8"/>
    <w:rsid w:val="00DB2588"/>
    <w:rsid w:val="00DB3247"/>
    <w:rsid w:val="00DB37DA"/>
    <w:rsid w:val="00DB4909"/>
    <w:rsid w:val="00DC0971"/>
    <w:rsid w:val="00DC13C4"/>
    <w:rsid w:val="00DC7623"/>
    <w:rsid w:val="00DD6045"/>
    <w:rsid w:val="00DD6B9A"/>
    <w:rsid w:val="00DD7A06"/>
    <w:rsid w:val="00DF0207"/>
    <w:rsid w:val="00DF3A6C"/>
    <w:rsid w:val="00DF43A9"/>
    <w:rsid w:val="00DF5BD3"/>
    <w:rsid w:val="00DF76FB"/>
    <w:rsid w:val="00E01CBF"/>
    <w:rsid w:val="00E02836"/>
    <w:rsid w:val="00E034A9"/>
    <w:rsid w:val="00E06E1E"/>
    <w:rsid w:val="00E07D92"/>
    <w:rsid w:val="00E10686"/>
    <w:rsid w:val="00E20785"/>
    <w:rsid w:val="00E21E06"/>
    <w:rsid w:val="00E23B1C"/>
    <w:rsid w:val="00E23E0D"/>
    <w:rsid w:val="00E23F85"/>
    <w:rsid w:val="00E250D0"/>
    <w:rsid w:val="00E264BA"/>
    <w:rsid w:val="00E27361"/>
    <w:rsid w:val="00E27A53"/>
    <w:rsid w:val="00E32288"/>
    <w:rsid w:val="00E3365D"/>
    <w:rsid w:val="00E350A7"/>
    <w:rsid w:val="00E367F1"/>
    <w:rsid w:val="00E37F0D"/>
    <w:rsid w:val="00E40EE3"/>
    <w:rsid w:val="00E41A6B"/>
    <w:rsid w:val="00E42B9E"/>
    <w:rsid w:val="00E43D6D"/>
    <w:rsid w:val="00E46EBA"/>
    <w:rsid w:val="00E504A1"/>
    <w:rsid w:val="00E5192E"/>
    <w:rsid w:val="00E5226F"/>
    <w:rsid w:val="00E52AFE"/>
    <w:rsid w:val="00E5365C"/>
    <w:rsid w:val="00E53CD0"/>
    <w:rsid w:val="00E57673"/>
    <w:rsid w:val="00E60AE3"/>
    <w:rsid w:val="00E6183D"/>
    <w:rsid w:val="00E653AB"/>
    <w:rsid w:val="00E654D8"/>
    <w:rsid w:val="00E7364F"/>
    <w:rsid w:val="00E74AA9"/>
    <w:rsid w:val="00E76AD6"/>
    <w:rsid w:val="00E813C7"/>
    <w:rsid w:val="00E814B0"/>
    <w:rsid w:val="00E83DF4"/>
    <w:rsid w:val="00E855CC"/>
    <w:rsid w:val="00E868E7"/>
    <w:rsid w:val="00E918DF"/>
    <w:rsid w:val="00E93B96"/>
    <w:rsid w:val="00E94F81"/>
    <w:rsid w:val="00EA16F8"/>
    <w:rsid w:val="00EA1E12"/>
    <w:rsid w:val="00EA2613"/>
    <w:rsid w:val="00EA38CE"/>
    <w:rsid w:val="00EA3BCD"/>
    <w:rsid w:val="00EA5CA3"/>
    <w:rsid w:val="00EA63D0"/>
    <w:rsid w:val="00EA6872"/>
    <w:rsid w:val="00EA68BF"/>
    <w:rsid w:val="00EA6E45"/>
    <w:rsid w:val="00EB01EF"/>
    <w:rsid w:val="00EB3EB6"/>
    <w:rsid w:val="00EB488C"/>
    <w:rsid w:val="00EB55E4"/>
    <w:rsid w:val="00EB6131"/>
    <w:rsid w:val="00EB757F"/>
    <w:rsid w:val="00EC052A"/>
    <w:rsid w:val="00EC055D"/>
    <w:rsid w:val="00EC1885"/>
    <w:rsid w:val="00EC200B"/>
    <w:rsid w:val="00EC7D2D"/>
    <w:rsid w:val="00ED35BA"/>
    <w:rsid w:val="00ED625C"/>
    <w:rsid w:val="00EE34FF"/>
    <w:rsid w:val="00EE4B60"/>
    <w:rsid w:val="00EE5ECA"/>
    <w:rsid w:val="00EE7AB1"/>
    <w:rsid w:val="00EF05F7"/>
    <w:rsid w:val="00EF19E2"/>
    <w:rsid w:val="00EF4B09"/>
    <w:rsid w:val="00EF51E5"/>
    <w:rsid w:val="00EF793F"/>
    <w:rsid w:val="00F004FB"/>
    <w:rsid w:val="00F00E59"/>
    <w:rsid w:val="00F02393"/>
    <w:rsid w:val="00F04B32"/>
    <w:rsid w:val="00F10064"/>
    <w:rsid w:val="00F14B77"/>
    <w:rsid w:val="00F17092"/>
    <w:rsid w:val="00F21E23"/>
    <w:rsid w:val="00F27A87"/>
    <w:rsid w:val="00F37227"/>
    <w:rsid w:val="00F41179"/>
    <w:rsid w:val="00F44708"/>
    <w:rsid w:val="00F44BE3"/>
    <w:rsid w:val="00F46A83"/>
    <w:rsid w:val="00F46B63"/>
    <w:rsid w:val="00F46B6E"/>
    <w:rsid w:val="00F47B01"/>
    <w:rsid w:val="00F500C5"/>
    <w:rsid w:val="00F512AE"/>
    <w:rsid w:val="00F54165"/>
    <w:rsid w:val="00F55A2F"/>
    <w:rsid w:val="00F71F82"/>
    <w:rsid w:val="00F7359C"/>
    <w:rsid w:val="00F7440F"/>
    <w:rsid w:val="00F77081"/>
    <w:rsid w:val="00F8346E"/>
    <w:rsid w:val="00F93E95"/>
    <w:rsid w:val="00F94B31"/>
    <w:rsid w:val="00F96969"/>
    <w:rsid w:val="00F97523"/>
    <w:rsid w:val="00FA6742"/>
    <w:rsid w:val="00FB0DC1"/>
    <w:rsid w:val="00FB34E3"/>
    <w:rsid w:val="00FB6066"/>
    <w:rsid w:val="00FB60BA"/>
    <w:rsid w:val="00FC2CA4"/>
    <w:rsid w:val="00FD16E4"/>
    <w:rsid w:val="00FD2AB5"/>
    <w:rsid w:val="00FD549B"/>
    <w:rsid w:val="00FD70CA"/>
    <w:rsid w:val="00FE0A3A"/>
    <w:rsid w:val="00FE15F5"/>
    <w:rsid w:val="00FE200C"/>
    <w:rsid w:val="00FE3171"/>
    <w:rsid w:val="00FF14E7"/>
    <w:rsid w:val="00FF2C2B"/>
    <w:rsid w:val="00FF7818"/>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F251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tsikko2">
    <w:name w:val="heading 2"/>
    <w:basedOn w:val="Normaali"/>
    <w:next w:val="Normaali"/>
    <w:link w:val="Otsikko2Char"/>
    <w:uiPriority w:val="9"/>
    <w:semiHidden/>
    <w:unhideWhenUsed/>
    <w:qFormat/>
    <w:rsid w:val="00CA01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tsikko3">
    <w:name w:val="heading 3"/>
    <w:basedOn w:val="Normaali"/>
    <w:next w:val="Normaali"/>
    <w:link w:val="Otsikko3Char"/>
    <w:uiPriority w:val="9"/>
    <w:semiHidden/>
    <w:unhideWhenUsed/>
    <w:qFormat/>
    <w:rsid w:val="00CA01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Yltunniste">
    <w:name w:val="header"/>
    <w:basedOn w:val="Normaali"/>
    <w:link w:val="YltunnisteChar"/>
    <w:uiPriority w:val="99"/>
    <w:unhideWhenUsed/>
    <w:rsid w:val="00B64EB2"/>
    <w:pPr>
      <w:tabs>
        <w:tab w:val="center" w:pos="4513"/>
        <w:tab w:val="right" w:pos="9026"/>
      </w:tabs>
      <w:spacing w:after="0" w:line="240" w:lineRule="auto"/>
    </w:pPr>
  </w:style>
  <w:style w:type="character" w:customStyle="1" w:styleId="YltunnisteChar">
    <w:name w:val="Ylätunniste Char"/>
    <w:basedOn w:val="Kappaleenoletusfontti"/>
    <w:link w:val="Yltunniste"/>
    <w:uiPriority w:val="99"/>
    <w:rsid w:val="00B64EB2"/>
  </w:style>
  <w:style w:type="paragraph" w:styleId="Alatunniste">
    <w:name w:val="footer"/>
    <w:basedOn w:val="Normaali"/>
    <w:link w:val="AlatunnisteChar"/>
    <w:uiPriority w:val="99"/>
    <w:unhideWhenUsed/>
    <w:rsid w:val="00B64EB2"/>
    <w:pPr>
      <w:tabs>
        <w:tab w:val="center" w:pos="4513"/>
        <w:tab w:val="right" w:pos="9026"/>
      </w:tabs>
      <w:spacing w:after="0" w:line="240" w:lineRule="auto"/>
    </w:pPr>
  </w:style>
  <w:style w:type="character" w:customStyle="1" w:styleId="AlatunnisteChar">
    <w:name w:val="Alatunniste Char"/>
    <w:basedOn w:val="Kappaleenoletusfontti"/>
    <w:link w:val="Alatunniste"/>
    <w:uiPriority w:val="99"/>
    <w:rsid w:val="00B64EB2"/>
  </w:style>
  <w:style w:type="paragraph" w:customStyle="1" w:styleId="LABcoverpage">
    <w:name w:val="LAB_coverpage"/>
    <w:basedOn w:val="Yltunniste"/>
    <w:link w:val="LABcoverpageChar"/>
    <w:qFormat/>
    <w:rsid w:val="00684C00"/>
    <w:rPr>
      <w:rFonts w:ascii="Arial" w:hAnsi="Arial"/>
      <w:sz w:val="24"/>
    </w:rPr>
  </w:style>
  <w:style w:type="paragraph" w:styleId="Eivli">
    <w:name w:val="No Spacing"/>
    <w:link w:val="EivliChar"/>
    <w:uiPriority w:val="1"/>
    <w:qFormat/>
    <w:rsid w:val="00B64EB2"/>
    <w:pPr>
      <w:spacing w:after="0" w:line="240" w:lineRule="auto"/>
    </w:pPr>
    <w:rPr>
      <w:rFonts w:eastAsiaTheme="minorEastAsia"/>
      <w:lang w:val="en-US"/>
    </w:rPr>
  </w:style>
  <w:style w:type="character" w:customStyle="1" w:styleId="EivliChar">
    <w:name w:val="Ei väliä Char"/>
    <w:basedOn w:val="Kappaleenoletusfontti"/>
    <w:link w:val="Eivli"/>
    <w:uiPriority w:val="1"/>
    <w:rsid w:val="00B64EB2"/>
    <w:rPr>
      <w:rFonts w:eastAsiaTheme="minorEastAsia"/>
      <w:lang w:val="en-US"/>
    </w:rPr>
  </w:style>
  <w:style w:type="paragraph" w:customStyle="1" w:styleId="LAMKcoverTitle">
    <w:name w:val="LAMK cover Title"/>
    <w:basedOn w:val="Normaali"/>
    <w:rsid w:val="001811C0"/>
    <w:pPr>
      <w:suppressAutoHyphens/>
      <w:autoSpaceDE w:val="0"/>
      <w:autoSpaceDN w:val="0"/>
      <w:spacing w:after="240" w:line="360" w:lineRule="auto"/>
    </w:pPr>
    <w:rPr>
      <w:rFonts w:ascii="Arial" w:eastAsia="Times New Roman" w:hAnsi="Arial" w:cs="Times New Roman"/>
      <w:caps/>
      <w:sz w:val="40"/>
      <w:szCs w:val="40"/>
      <w:lang w:eastAsia="fi-FI"/>
    </w:rPr>
  </w:style>
  <w:style w:type="paragraph" w:customStyle="1" w:styleId="LAMKcoversubtitle">
    <w:name w:val="LAMK cover subtitle"/>
    <w:basedOn w:val="Normaali"/>
    <w:rsid w:val="001811C0"/>
    <w:pPr>
      <w:suppressAutoHyphens/>
      <w:autoSpaceDE w:val="0"/>
      <w:autoSpaceDN w:val="0"/>
      <w:spacing w:after="240" w:line="360" w:lineRule="auto"/>
    </w:pPr>
    <w:rPr>
      <w:rFonts w:ascii="Arial" w:eastAsia="Times New Roman" w:hAnsi="Arial" w:cs="Times New Roman"/>
      <w:sz w:val="28"/>
      <w:szCs w:val="28"/>
      <w:lang w:eastAsia="fi-FI"/>
    </w:rPr>
  </w:style>
  <w:style w:type="character" w:styleId="Paikkamerkkiteksti">
    <w:name w:val="Placeholder Text"/>
    <w:basedOn w:val="Kappaleenoletusfontti"/>
    <w:uiPriority w:val="99"/>
    <w:semiHidden/>
    <w:rsid w:val="003D4417"/>
    <w:rPr>
      <w:color w:val="808080"/>
    </w:rPr>
  </w:style>
  <w:style w:type="paragraph" w:customStyle="1" w:styleId="LAMKcoverauthorinfo">
    <w:name w:val="LAMK cover author info"/>
    <w:basedOn w:val="Normaali"/>
    <w:rsid w:val="001811C0"/>
    <w:pPr>
      <w:suppressAutoHyphens/>
      <w:autoSpaceDE w:val="0"/>
      <w:autoSpaceDN w:val="0"/>
      <w:spacing w:after="0" w:line="240" w:lineRule="auto"/>
    </w:pPr>
    <w:rPr>
      <w:rFonts w:ascii="Arial" w:eastAsia="Times New Roman" w:hAnsi="Arial" w:cs="Times New Roman"/>
      <w:szCs w:val="24"/>
      <w:lang w:eastAsia="fi-FI"/>
    </w:rPr>
  </w:style>
  <w:style w:type="paragraph" w:customStyle="1" w:styleId="LAMKabstract">
    <w:name w:val="LAMK abstract"/>
    <w:link w:val="LAMKabstractChar"/>
    <w:rsid w:val="00593818"/>
    <w:pPr>
      <w:spacing w:after="120" w:line="240" w:lineRule="auto"/>
    </w:pPr>
    <w:rPr>
      <w:rFonts w:ascii="Arial" w:eastAsia="Times New Roman" w:hAnsi="Arial" w:cs="Times New Roman"/>
      <w:sz w:val="20"/>
      <w:szCs w:val="20"/>
      <w:lang w:eastAsia="fi-FI"/>
    </w:rPr>
  </w:style>
  <w:style w:type="character" w:styleId="Hyperlinkki">
    <w:name w:val="Hyperlink"/>
    <w:uiPriority w:val="99"/>
    <w:unhideWhenUsed/>
    <w:rsid w:val="00E93B96"/>
    <w:rPr>
      <w:color w:val="0563C1"/>
      <w:u w:val="single"/>
    </w:rPr>
  </w:style>
  <w:style w:type="paragraph" w:customStyle="1" w:styleId="LABabstracttext">
    <w:name w:val="LAB abstract text"/>
    <w:basedOn w:val="LAMKabstract"/>
    <w:link w:val="LABabstracttextChar"/>
    <w:qFormat/>
    <w:rsid w:val="00593818"/>
    <w:pPr>
      <w:spacing w:before="120"/>
    </w:pPr>
    <w:rPr>
      <w:sz w:val="22"/>
    </w:rPr>
  </w:style>
  <w:style w:type="character" w:customStyle="1" w:styleId="LAMKabstractChar">
    <w:name w:val="LAMK abstract Char"/>
    <w:basedOn w:val="Kappaleenoletusfontti"/>
    <w:link w:val="LAMKabstract"/>
    <w:rsid w:val="00593818"/>
    <w:rPr>
      <w:rFonts w:ascii="Arial" w:eastAsia="Times New Roman" w:hAnsi="Arial" w:cs="Times New Roman"/>
      <w:sz w:val="20"/>
      <w:szCs w:val="20"/>
      <w:lang w:eastAsia="fi-FI"/>
    </w:rPr>
  </w:style>
  <w:style w:type="character" w:customStyle="1" w:styleId="LABabstracttextChar">
    <w:name w:val="LAB abstract text Char"/>
    <w:basedOn w:val="LAMKabstractChar"/>
    <w:link w:val="LABabstracttext"/>
    <w:rsid w:val="00593818"/>
    <w:rPr>
      <w:rFonts w:ascii="Arial" w:eastAsia="Times New Roman" w:hAnsi="Arial" w:cs="Times New Roman"/>
      <w:sz w:val="20"/>
      <w:szCs w:val="20"/>
      <w:lang w:eastAsia="fi-FI"/>
    </w:rPr>
  </w:style>
  <w:style w:type="paragraph" w:customStyle="1" w:styleId="Calibri14">
    <w:name w:val="Calibri 14"/>
    <w:link w:val="Calibri14Char"/>
    <w:rsid w:val="008F40AF"/>
    <w:pPr>
      <w:spacing w:after="0" w:line="240" w:lineRule="auto"/>
    </w:pPr>
    <w:rPr>
      <w:rFonts w:ascii="Calibri" w:eastAsia="Times New Roman" w:hAnsi="Calibri" w:cs="Arial"/>
      <w:iCs/>
      <w:color w:val="000000"/>
      <w:sz w:val="28"/>
      <w:szCs w:val="28"/>
      <w:lang w:eastAsia="fi-FI"/>
    </w:rPr>
  </w:style>
  <w:style w:type="character" w:customStyle="1" w:styleId="Calibri14Char">
    <w:name w:val="Calibri 14 Char"/>
    <w:link w:val="Calibri14"/>
    <w:rsid w:val="008F40AF"/>
    <w:rPr>
      <w:rFonts w:ascii="Calibri" w:eastAsia="Times New Roman" w:hAnsi="Calibri" w:cs="Arial"/>
      <w:iCs/>
      <w:color w:val="000000"/>
      <w:sz w:val="28"/>
      <w:szCs w:val="28"/>
      <w:lang w:eastAsia="fi-FI"/>
    </w:rPr>
  </w:style>
  <w:style w:type="character" w:customStyle="1" w:styleId="Otsikko1Char">
    <w:name w:val="Otsikko 1 Char"/>
    <w:basedOn w:val="Kappaleenoletusfontti"/>
    <w:link w:val="Otsikko1"/>
    <w:uiPriority w:val="9"/>
    <w:rsid w:val="00120DD4"/>
    <w:rPr>
      <w:rFonts w:asciiTheme="majorHAnsi" w:eastAsiaTheme="majorEastAsia" w:hAnsiTheme="majorHAnsi" w:cstheme="majorBidi"/>
      <w:color w:val="2E74B5" w:themeColor="accent1" w:themeShade="BF"/>
      <w:sz w:val="32"/>
      <w:szCs w:val="32"/>
    </w:rPr>
  </w:style>
  <w:style w:type="paragraph" w:customStyle="1" w:styleId="LABHeading1">
    <w:name w:val="LAB Heading 1"/>
    <w:basedOn w:val="Otsikko1"/>
    <w:next w:val="LABnormal"/>
    <w:qFormat/>
    <w:rsid w:val="00380F26"/>
    <w:pPr>
      <w:pageBreakBefore/>
      <w:numPr>
        <w:numId w:val="9"/>
      </w:numPr>
      <w:spacing w:after="240" w:line="360" w:lineRule="auto"/>
      <w:ind w:left="431" w:hanging="431"/>
    </w:pPr>
    <w:rPr>
      <w:rFonts w:ascii="Arial" w:hAnsi="Arial" w:cs="Arial"/>
      <w:b/>
      <w:color w:val="000000" w:themeColor="text1"/>
      <w:sz w:val="24"/>
      <w:szCs w:val="22"/>
    </w:rPr>
  </w:style>
  <w:style w:type="paragraph" w:customStyle="1" w:styleId="LABnormal">
    <w:name w:val="LAB normal"/>
    <w:basedOn w:val="Normaali"/>
    <w:link w:val="LABnormalChar"/>
    <w:qFormat/>
    <w:rsid w:val="00684C00"/>
    <w:pPr>
      <w:spacing w:before="160" w:line="360" w:lineRule="auto"/>
      <w:jc w:val="both"/>
    </w:pPr>
    <w:rPr>
      <w:rFonts w:ascii="Arial" w:hAnsi="Arial" w:cs="Arial"/>
    </w:rPr>
  </w:style>
  <w:style w:type="paragraph" w:customStyle="1" w:styleId="LABHeading2">
    <w:name w:val="LAB Heading 2"/>
    <w:basedOn w:val="Otsikko2"/>
    <w:next w:val="LABnormal"/>
    <w:qFormat/>
    <w:rsid w:val="00A7730D"/>
    <w:pPr>
      <w:numPr>
        <w:ilvl w:val="1"/>
        <w:numId w:val="9"/>
      </w:numPr>
      <w:spacing w:before="240" w:after="240" w:line="360" w:lineRule="auto"/>
    </w:pPr>
    <w:rPr>
      <w:rFonts w:ascii="Arial" w:hAnsi="Arial" w:cs="Arial"/>
      <w:color w:val="000000" w:themeColor="text1"/>
      <w:sz w:val="24"/>
      <w:szCs w:val="22"/>
    </w:rPr>
  </w:style>
  <w:style w:type="paragraph" w:customStyle="1" w:styleId="LABHeading3">
    <w:name w:val="LAB Heading 3"/>
    <w:basedOn w:val="Otsikko3"/>
    <w:next w:val="LABnormal"/>
    <w:qFormat/>
    <w:rsid w:val="00A7730D"/>
    <w:pPr>
      <w:numPr>
        <w:ilvl w:val="2"/>
        <w:numId w:val="9"/>
      </w:numPr>
      <w:spacing w:before="240" w:after="240" w:line="360" w:lineRule="auto"/>
    </w:pPr>
    <w:rPr>
      <w:rFonts w:ascii="Arial" w:hAnsi="Arial" w:cs="Arial"/>
      <w:color w:val="000000" w:themeColor="text1"/>
      <w:szCs w:val="22"/>
    </w:rPr>
  </w:style>
  <w:style w:type="character" w:customStyle="1" w:styleId="Otsikko2Char">
    <w:name w:val="Otsikko 2 Char"/>
    <w:basedOn w:val="Kappaleenoletusfontti"/>
    <w:link w:val="Otsikko2"/>
    <w:uiPriority w:val="9"/>
    <w:semiHidden/>
    <w:rsid w:val="00CA0161"/>
    <w:rPr>
      <w:rFonts w:asciiTheme="majorHAnsi" w:eastAsiaTheme="majorEastAsia" w:hAnsiTheme="majorHAnsi" w:cstheme="majorBidi"/>
      <w:color w:val="2E74B5" w:themeColor="accent1" w:themeShade="BF"/>
      <w:sz w:val="26"/>
      <w:szCs w:val="26"/>
    </w:rPr>
  </w:style>
  <w:style w:type="paragraph" w:customStyle="1" w:styleId="LABNon-numberedheading">
    <w:name w:val="LAB Non-numbered heading"/>
    <w:basedOn w:val="LABHeading1"/>
    <w:next w:val="LABnormal"/>
    <w:qFormat/>
    <w:rsid w:val="00A7730D"/>
    <w:pPr>
      <w:numPr>
        <w:numId w:val="0"/>
      </w:numPr>
    </w:pPr>
  </w:style>
  <w:style w:type="character" w:customStyle="1" w:styleId="Otsikko3Char">
    <w:name w:val="Otsikko 3 Char"/>
    <w:basedOn w:val="Kappaleenoletusfontti"/>
    <w:link w:val="Otsikko3"/>
    <w:uiPriority w:val="9"/>
    <w:semiHidden/>
    <w:rsid w:val="00CA0161"/>
    <w:rPr>
      <w:rFonts w:asciiTheme="majorHAnsi" w:eastAsiaTheme="majorEastAsia" w:hAnsiTheme="majorHAnsi" w:cstheme="majorBidi"/>
      <w:color w:val="1F4D78" w:themeColor="accent1" w:themeShade="7F"/>
      <w:sz w:val="24"/>
      <w:szCs w:val="24"/>
    </w:rPr>
  </w:style>
  <w:style w:type="paragraph" w:styleId="Sisllysluettelonotsikko">
    <w:name w:val="TOC Heading"/>
    <w:basedOn w:val="Otsikko1"/>
    <w:next w:val="Normaali"/>
    <w:link w:val="SisllysluettelonotsikkoChar"/>
    <w:uiPriority w:val="39"/>
    <w:unhideWhenUsed/>
    <w:qFormat/>
    <w:rsid w:val="00A7730D"/>
    <w:pPr>
      <w:outlineLvl w:val="9"/>
    </w:pPr>
    <w:rPr>
      <w:lang w:eastAsia="fi-FI"/>
    </w:rPr>
  </w:style>
  <w:style w:type="paragraph" w:styleId="Sisluet1">
    <w:name w:val="toc 1"/>
    <w:basedOn w:val="Normaali"/>
    <w:next w:val="Normaali"/>
    <w:autoRedefine/>
    <w:uiPriority w:val="39"/>
    <w:unhideWhenUsed/>
    <w:rsid w:val="005D45C7"/>
    <w:pPr>
      <w:tabs>
        <w:tab w:val="left" w:pos="440"/>
        <w:tab w:val="right" w:leader="dot" w:pos="8777"/>
      </w:tabs>
      <w:spacing w:before="120" w:after="120"/>
    </w:pPr>
    <w:rPr>
      <w:rFonts w:ascii="Arial" w:hAnsi="Arial" w:cstheme="minorHAnsi"/>
      <w:noProof/>
    </w:rPr>
  </w:style>
  <w:style w:type="paragraph" w:styleId="Sisluet2">
    <w:name w:val="toc 2"/>
    <w:basedOn w:val="Normaali"/>
    <w:next w:val="Normaali"/>
    <w:autoRedefine/>
    <w:uiPriority w:val="39"/>
    <w:unhideWhenUsed/>
    <w:rsid w:val="00A7730D"/>
    <w:pPr>
      <w:spacing w:after="100"/>
      <w:ind w:left="220"/>
    </w:pPr>
    <w:rPr>
      <w:rFonts w:ascii="Arial" w:hAnsi="Arial"/>
    </w:rPr>
  </w:style>
  <w:style w:type="paragraph" w:styleId="Sisluet3">
    <w:name w:val="toc 3"/>
    <w:basedOn w:val="Normaali"/>
    <w:next w:val="Normaali"/>
    <w:autoRedefine/>
    <w:uiPriority w:val="39"/>
    <w:unhideWhenUsed/>
    <w:rsid w:val="00A7730D"/>
    <w:pPr>
      <w:spacing w:after="100"/>
      <w:ind w:left="440"/>
    </w:pPr>
    <w:rPr>
      <w:rFonts w:ascii="Arial" w:hAnsi="Arial"/>
    </w:rPr>
  </w:style>
  <w:style w:type="paragraph" w:customStyle="1" w:styleId="LABTOCHEading">
    <w:name w:val="LAB TOC HEading"/>
    <w:basedOn w:val="Sisllysluettelonotsikko"/>
    <w:link w:val="LABTOCHEadingChar"/>
    <w:qFormat/>
    <w:rsid w:val="00684C00"/>
    <w:pPr>
      <w:spacing w:after="240"/>
    </w:pPr>
    <w:rPr>
      <w:rFonts w:ascii="Arial" w:hAnsi="Arial"/>
      <w:caps/>
      <w:color w:val="000000" w:themeColor="text1"/>
      <w:sz w:val="24"/>
    </w:rPr>
  </w:style>
  <w:style w:type="paragraph" w:customStyle="1" w:styleId="LABreferences">
    <w:name w:val="LAB references"/>
    <w:basedOn w:val="LABnormal"/>
    <w:qFormat/>
    <w:rsid w:val="00A7730D"/>
    <w:pPr>
      <w:suppressAutoHyphens/>
    </w:pPr>
  </w:style>
  <w:style w:type="paragraph" w:customStyle="1" w:styleId="LABcitation">
    <w:name w:val="LAB citation"/>
    <w:basedOn w:val="LABnormal"/>
    <w:qFormat/>
    <w:rsid w:val="00A7730D"/>
    <w:pPr>
      <w:ind w:left="567"/>
    </w:pPr>
    <w:rPr>
      <w:i/>
    </w:rPr>
  </w:style>
  <w:style w:type="character" w:styleId="Kommentinviite">
    <w:name w:val="annotation reference"/>
    <w:basedOn w:val="Kappaleenoletusfontti"/>
    <w:uiPriority w:val="99"/>
    <w:semiHidden/>
    <w:unhideWhenUsed/>
    <w:rsid w:val="00A76197"/>
    <w:rPr>
      <w:sz w:val="16"/>
      <w:szCs w:val="16"/>
    </w:rPr>
  </w:style>
  <w:style w:type="paragraph" w:styleId="Kommentinteksti">
    <w:name w:val="annotation text"/>
    <w:basedOn w:val="Normaali"/>
    <w:link w:val="KommentintekstiChar"/>
    <w:uiPriority w:val="99"/>
    <w:semiHidden/>
    <w:unhideWhenUsed/>
    <w:rsid w:val="00A76197"/>
    <w:pPr>
      <w:spacing w:line="240" w:lineRule="auto"/>
    </w:pPr>
    <w:rPr>
      <w:sz w:val="20"/>
      <w:szCs w:val="20"/>
    </w:rPr>
  </w:style>
  <w:style w:type="character" w:customStyle="1" w:styleId="KommentintekstiChar">
    <w:name w:val="Kommentin teksti Char"/>
    <w:basedOn w:val="Kappaleenoletusfontti"/>
    <w:link w:val="Kommentinteksti"/>
    <w:uiPriority w:val="99"/>
    <w:semiHidden/>
    <w:rsid w:val="00A76197"/>
    <w:rPr>
      <w:sz w:val="20"/>
      <w:szCs w:val="20"/>
    </w:rPr>
  </w:style>
  <w:style w:type="paragraph" w:styleId="Kommentinotsikko">
    <w:name w:val="annotation subject"/>
    <w:basedOn w:val="Kommentinteksti"/>
    <w:next w:val="Kommentinteksti"/>
    <w:link w:val="KommentinotsikkoChar"/>
    <w:uiPriority w:val="99"/>
    <w:semiHidden/>
    <w:unhideWhenUsed/>
    <w:rsid w:val="00A76197"/>
    <w:rPr>
      <w:b/>
      <w:bCs/>
    </w:rPr>
  </w:style>
  <w:style w:type="character" w:customStyle="1" w:styleId="KommentinotsikkoChar">
    <w:name w:val="Kommentin otsikko Char"/>
    <w:basedOn w:val="KommentintekstiChar"/>
    <w:link w:val="Kommentinotsikko"/>
    <w:uiPriority w:val="99"/>
    <w:semiHidden/>
    <w:rsid w:val="00A76197"/>
    <w:rPr>
      <w:b/>
      <w:bCs/>
      <w:sz w:val="20"/>
      <w:szCs w:val="20"/>
    </w:rPr>
  </w:style>
  <w:style w:type="paragraph" w:styleId="Seliteteksti">
    <w:name w:val="Balloon Text"/>
    <w:basedOn w:val="Normaali"/>
    <w:link w:val="SelitetekstiChar"/>
    <w:uiPriority w:val="99"/>
    <w:semiHidden/>
    <w:unhideWhenUsed/>
    <w:rsid w:val="00A76197"/>
    <w:pPr>
      <w:spacing w:after="0"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A76197"/>
    <w:rPr>
      <w:rFonts w:ascii="Segoe UI" w:hAnsi="Segoe UI" w:cs="Segoe UI"/>
      <w:sz w:val="18"/>
      <w:szCs w:val="18"/>
    </w:rPr>
  </w:style>
  <w:style w:type="character" w:customStyle="1" w:styleId="Ratkaisematonmaininta1">
    <w:name w:val="Ratkaisematon maininta1"/>
    <w:basedOn w:val="Kappaleenoletusfontti"/>
    <w:uiPriority w:val="99"/>
    <w:semiHidden/>
    <w:unhideWhenUsed/>
    <w:rsid w:val="00DB05CE"/>
    <w:rPr>
      <w:color w:val="808080"/>
      <w:shd w:val="clear" w:color="auto" w:fill="E6E6E6"/>
    </w:rPr>
  </w:style>
  <w:style w:type="character" w:styleId="AvattuHyperlinkki">
    <w:name w:val="FollowedHyperlink"/>
    <w:basedOn w:val="Kappaleenoletusfontti"/>
    <w:uiPriority w:val="99"/>
    <w:semiHidden/>
    <w:unhideWhenUsed/>
    <w:rsid w:val="00E57673"/>
    <w:rPr>
      <w:color w:val="954F72" w:themeColor="followedHyperlink"/>
      <w:u w:val="single"/>
    </w:rPr>
  </w:style>
  <w:style w:type="numbering" w:customStyle="1" w:styleId="Lamkbulletlist">
    <w:name w:val="Lamk_bullet_list"/>
    <w:uiPriority w:val="99"/>
    <w:rsid w:val="00A7730D"/>
    <w:pPr>
      <w:numPr>
        <w:numId w:val="3"/>
      </w:numPr>
    </w:pPr>
  </w:style>
  <w:style w:type="paragraph" w:styleId="Kuvaotsikko">
    <w:name w:val="caption"/>
    <w:basedOn w:val="LABnormal"/>
    <w:next w:val="LABnormal"/>
    <w:uiPriority w:val="35"/>
    <w:unhideWhenUsed/>
    <w:qFormat/>
    <w:rsid w:val="00A7730D"/>
    <w:pPr>
      <w:spacing w:after="320" w:line="240" w:lineRule="auto"/>
    </w:pPr>
    <w:rPr>
      <w:iCs/>
      <w:szCs w:val="18"/>
    </w:rPr>
  </w:style>
  <w:style w:type="paragraph" w:customStyle="1" w:styleId="LABbulletlist">
    <w:name w:val="LAB bullet list"/>
    <w:basedOn w:val="LABnormal"/>
    <w:qFormat/>
    <w:rsid w:val="00A7730D"/>
    <w:pPr>
      <w:numPr>
        <w:numId w:val="8"/>
      </w:numPr>
      <w:spacing w:before="0" w:after="0"/>
    </w:pPr>
  </w:style>
  <w:style w:type="paragraph" w:customStyle="1" w:styleId="LABnon-numberedsubtitlebolded">
    <w:name w:val="LAB non-numbered subtitle (bolded)"/>
    <w:basedOn w:val="LABnormal"/>
    <w:next w:val="LABnormal"/>
    <w:qFormat/>
    <w:rsid w:val="00A7730D"/>
    <w:pPr>
      <w:keepNext/>
    </w:pPr>
    <w:rPr>
      <w:b/>
    </w:rPr>
  </w:style>
  <w:style w:type="paragraph" w:customStyle="1" w:styleId="LABTOCHeading0">
    <w:name w:val="LAB TOC Heading"/>
    <w:basedOn w:val="Sisllysluettelonotsikko"/>
    <w:qFormat/>
    <w:rsid w:val="00684C00"/>
    <w:pPr>
      <w:spacing w:after="240" w:line="360" w:lineRule="auto"/>
    </w:pPr>
    <w:rPr>
      <w:rFonts w:ascii="Arial" w:hAnsi="Arial"/>
      <w:caps/>
      <w:color w:val="000000" w:themeColor="text1"/>
      <w:sz w:val="24"/>
    </w:rPr>
  </w:style>
  <w:style w:type="paragraph" w:customStyle="1" w:styleId="Tiivistelm">
    <w:name w:val="Tiivistelmä"/>
    <w:basedOn w:val="Normaali"/>
    <w:link w:val="TiivistelmChar"/>
    <w:qFormat/>
    <w:rsid w:val="00AC20D2"/>
    <w:pPr>
      <w:spacing w:after="240" w:line="240" w:lineRule="auto"/>
      <w:jc w:val="both"/>
    </w:pPr>
    <w:rPr>
      <w:rFonts w:ascii="Arial" w:eastAsia="Calibri" w:hAnsi="Arial" w:cs="Arial"/>
      <w:sz w:val="24"/>
      <w:szCs w:val="24"/>
    </w:rPr>
  </w:style>
  <w:style w:type="character" w:customStyle="1" w:styleId="TiivistelmChar">
    <w:name w:val="Tiivistelmä Char"/>
    <w:basedOn w:val="Kappaleenoletusfontti"/>
    <w:link w:val="Tiivistelm"/>
    <w:rsid w:val="00AC20D2"/>
    <w:rPr>
      <w:rFonts w:ascii="Arial" w:eastAsia="Calibri" w:hAnsi="Arial" w:cs="Arial"/>
      <w:sz w:val="24"/>
      <w:szCs w:val="24"/>
    </w:rPr>
  </w:style>
  <w:style w:type="character" w:styleId="Ratkaisematonmaininta">
    <w:name w:val="Unresolved Mention"/>
    <w:basedOn w:val="Kappaleenoletusfontti"/>
    <w:uiPriority w:val="99"/>
    <w:semiHidden/>
    <w:unhideWhenUsed/>
    <w:rsid w:val="0032418C"/>
    <w:rPr>
      <w:color w:val="605E5C"/>
      <w:shd w:val="clear" w:color="auto" w:fill="E1DFDD"/>
    </w:rPr>
  </w:style>
  <w:style w:type="character" w:customStyle="1" w:styleId="tlid-translation">
    <w:name w:val="tlid-translation"/>
    <w:basedOn w:val="Kappaleenoletusfontti"/>
    <w:rsid w:val="00D069FC"/>
  </w:style>
  <w:style w:type="paragraph" w:customStyle="1" w:styleId="LABAttachment">
    <w:name w:val="LAB Attachment"/>
    <w:basedOn w:val="LABnormal"/>
    <w:link w:val="LABAttachmentChar"/>
    <w:qFormat/>
    <w:rsid w:val="005D45C7"/>
    <w:rPr>
      <w:rFonts w:cstheme="majorHAnsi"/>
    </w:rPr>
  </w:style>
  <w:style w:type="character" w:customStyle="1" w:styleId="SisllysluettelonotsikkoChar">
    <w:name w:val="Sisällysluettelon otsikko Char"/>
    <w:basedOn w:val="Otsikko1Char"/>
    <w:link w:val="Sisllysluettelonotsikko"/>
    <w:uiPriority w:val="39"/>
    <w:rsid w:val="00427318"/>
    <w:rPr>
      <w:rFonts w:asciiTheme="majorHAnsi" w:eastAsiaTheme="majorEastAsia" w:hAnsiTheme="majorHAnsi" w:cstheme="majorBidi"/>
      <w:color w:val="2E74B5" w:themeColor="accent1" w:themeShade="BF"/>
      <w:sz w:val="32"/>
      <w:szCs w:val="32"/>
      <w:lang w:eastAsia="fi-FI"/>
    </w:rPr>
  </w:style>
  <w:style w:type="character" w:customStyle="1" w:styleId="LABTOCHEadingChar">
    <w:name w:val="LAB TOC HEading Char"/>
    <w:basedOn w:val="SisllysluettelonotsikkoChar"/>
    <w:link w:val="LABTOCHEading"/>
    <w:rsid w:val="00427318"/>
    <w:rPr>
      <w:rFonts w:ascii="Arial" w:eastAsiaTheme="majorEastAsia" w:hAnsi="Arial" w:cstheme="majorBidi"/>
      <w:caps/>
      <w:color w:val="000000" w:themeColor="text1"/>
      <w:sz w:val="24"/>
      <w:szCs w:val="32"/>
      <w:lang w:eastAsia="fi-FI"/>
    </w:rPr>
  </w:style>
  <w:style w:type="character" w:customStyle="1" w:styleId="LABAttachmentChar">
    <w:name w:val="LAB Attachment Char"/>
    <w:basedOn w:val="LABTOCHEadingChar"/>
    <w:link w:val="LABAttachment"/>
    <w:rsid w:val="005D45C7"/>
    <w:rPr>
      <w:rFonts w:ascii="Arial" w:eastAsiaTheme="majorEastAsia" w:hAnsi="Arial" w:cstheme="majorHAnsi"/>
      <w:caps w:val="0"/>
      <w:color w:val="000000" w:themeColor="text1"/>
      <w:sz w:val="24"/>
      <w:szCs w:val="32"/>
      <w:lang w:eastAsia="fi-FI"/>
    </w:rPr>
  </w:style>
  <w:style w:type="paragraph" w:customStyle="1" w:styleId="LABThesisTitle">
    <w:name w:val="LAB Thesis Title"/>
    <w:basedOn w:val="LABcoverpage"/>
    <w:link w:val="LABThesisTitleChar"/>
    <w:qFormat/>
    <w:rsid w:val="00BB545D"/>
    <w:pPr>
      <w:spacing w:line="360" w:lineRule="auto"/>
    </w:pPr>
    <w:rPr>
      <w:b/>
      <w:sz w:val="40"/>
    </w:rPr>
  </w:style>
  <w:style w:type="paragraph" w:customStyle="1" w:styleId="LABContent">
    <w:name w:val="LAB Content"/>
    <w:basedOn w:val="LABnormal"/>
    <w:link w:val="LABContentChar"/>
    <w:qFormat/>
    <w:rsid w:val="005D45C7"/>
    <w:rPr>
      <w:lang w:val="en-US"/>
    </w:rPr>
  </w:style>
  <w:style w:type="character" w:customStyle="1" w:styleId="LABcoverpageChar">
    <w:name w:val="LAB_coverpage Char"/>
    <w:basedOn w:val="YltunnisteChar"/>
    <w:link w:val="LABcoverpage"/>
    <w:rsid w:val="00380F26"/>
    <w:rPr>
      <w:rFonts w:ascii="Arial" w:hAnsi="Arial"/>
      <w:sz w:val="24"/>
    </w:rPr>
  </w:style>
  <w:style w:type="character" w:customStyle="1" w:styleId="LABThesisTitleChar">
    <w:name w:val="LAB Thesis Title Char"/>
    <w:basedOn w:val="LABcoverpageChar"/>
    <w:link w:val="LABThesisTitle"/>
    <w:rsid w:val="00BB545D"/>
    <w:rPr>
      <w:rFonts w:ascii="Arial" w:hAnsi="Arial"/>
      <w:b/>
      <w:sz w:val="40"/>
    </w:rPr>
  </w:style>
  <w:style w:type="character" w:customStyle="1" w:styleId="LABnormalChar">
    <w:name w:val="LAB normal Char"/>
    <w:basedOn w:val="Kappaleenoletusfontti"/>
    <w:link w:val="LABnormal"/>
    <w:rsid w:val="005D45C7"/>
    <w:rPr>
      <w:rFonts w:ascii="Arial" w:hAnsi="Arial" w:cs="Arial"/>
    </w:rPr>
  </w:style>
  <w:style w:type="character" w:customStyle="1" w:styleId="LABContentChar">
    <w:name w:val="LAB Content Char"/>
    <w:basedOn w:val="LABnormalChar"/>
    <w:link w:val="LABContent"/>
    <w:rsid w:val="005D45C7"/>
    <w:rPr>
      <w:rFonts w:ascii="Arial" w:hAnsi="Arial" w:cs="Arial"/>
      <w:lang w:val="en-US"/>
    </w:rPr>
  </w:style>
  <w:style w:type="paragraph" w:customStyle="1" w:styleId="LABThesisSubtitle">
    <w:name w:val="LAB Thesis Subtitle"/>
    <w:basedOn w:val="LABThesisTitle"/>
    <w:link w:val="LABThesisSubtitleChar"/>
    <w:qFormat/>
    <w:rsid w:val="00BB545D"/>
    <w:rPr>
      <w:sz w:val="28"/>
    </w:rPr>
  </w:style>
  <w:style w:type="character" w:customStyle="1" w:styleId="LABThesisSubtitleChar">
    <w:name w:val="LAB Thesis Subtitle Char"/>
    <w:basedOn w:val="LABThesisTitleChar"/>
    <w:link w:val="LABThesisSubtitle"/>
    <w:rsid w:val="00BB545D"/>
    <w:rPr>
      <w:rFonts w:ascii="Arial" w:hAnsi="Arial"/>
      <w:b/>
      <w:sz w:val="28"/>
    </w:rPr>
  </w:style>
  <w:style w:type="paragraph" w:styleId="Luettelokappale">
    <w:name w:val="List Paragraph"/>
    <w:basedOn w:val="Normaali"/>
    <w:uiPriority w:val="34"/>
    <w:qFormat/>
    <w:rsid w:val="009737E5"/>
    <w:pPr>
      <w:ind w:left="720"/>
      <w:contextualSpacing/>
    </w:pPr>
  </w:style>
  <w:style w:type="character" w:customStyle="1" w:styleId="jlqj4b">
    <w:name w:val="jlqj4b"/>
    <w:basedOn w:val="Kappaleenoletusfontti"/>
    <w:rsid w:val="009D5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2682">
      <w:bodyDiv w:val="1"/>
      <w:marLeft w:val="0"/>
      <w:marRight w:val="0"/>
      <w:marTop w:val="0"/>
      <w:marBottom w:val="0"/>
      <w:divBdr>
        <w:top w:val="none" w:sz="0" w:space="0" w:color="auto"/>
        <w:left w:val="none" w:sz="0" w:space="0" w:color="auto"/>
        <w:bottom w:val="none" w:sz="0" w:space="0" w:color="auto"/>
        <w:right w:val="none" w:sz="0" w:space="0" w:color="auto"/>
      </w:divBdr>
    </w:div>
    <w:div w:id="66341722">
      <w:bodyDiv w:val="1"/>
      <w:marLeft w:val="0"/>
      <w:marRight w:val="0"/>
      <w:marTop w:val="0"/>
      <w:marBottom w:val="0"/>
      <w:divBdr>
        <w:top w:val="none" w:sz="0" w:space="0" w:color="auto"/>
        <w:left w:val="none" w:sz="0" w:space="0" w:color="auto"/>
        <w:bottom w:val="none" w:sz="0" w:space="0" w:color="auto"/>
        <w:right w:val="none" w:sz="0" w:space="0" w:color="auto"/>
      </w:divBdr>
    </w:div>
    <w:div w:id="172302788">
      <w:bodyDiv w:val="1"/>
      <w:marLeft w:val="0"/>
      <w:marRight w:val="0"/>
      <w:marTop w:val="0"/>
      <w:marBottom w:val="0"/>
      <w:divBdr>
        <w:top w:val="none" w:sz="0" w:space="0" w:color="auto"/>
        <w:left w:val="none" w:sz="0" w:space="0" w:color="auto"/>
        <w:bottom w:val="none" w:sz="0" w:space="0" w:color="auto"/>
        <w:right w:val="none" w:sz="0" w:space="0" w:color="auto"/>
      </w:divBdr>
    </w:div>
    <w:div w:id="176651089">
      <w:bodyDiv w:val="1"/>
      <w:marLeft w:val="0"/>
      <w:marRight w:val="0"/>
      <w:marTop w:val="0"/>
      <w:marBottom w:val="0"/>
      <w:divBdr>
        <w:top w:val="none" w:sz="0" w:space="0" w:color="auto"/>
        <w:left w:val="none" w:sz="0" w:space="0" w:color="auto"/>
        <w:bottom w:val="none" w:sz="0" w:space="0" w:color="auto"/>
        <w:right w:val="none" w:sz="0" w:space="0" w:color="auto"/>
      </w:divBdr>
    </w:div>
    <w:div w:id="335697442">
      <w:bodyDiv w:val="1"/>
      <w:marLeft w:val="0"/>
      <w:marRight w:val="0"/>
      <w:marTop w:val="0"/>
      <w:marBottom w:val="0"/>
      <w:divBdr>
        <w:top w:val="none" w:sz="0" w:space="0" w:color="auto"/>
        <w:left w:val="none" w:sz="0" w:space="0" w:color="auto"/>
        <w:bottom w:val="none" w:sz="0" w:space="0" w:color="auto"/>
        <w:right w:val="none" w:sz="0" w:space="0" w:color="auto"/>
      </w:divBdr>
    </w:div>
    <w:div w:id="373895973">
      <w:bodyDiv w:val="1"/>
      <w:marLeft w:val="0"/>
      <w:marRight w:val="0"/>
      <w:marTop w:val="0"/>
      <w:marBottom w:val="0"/>
      <w:divBdr>
        <w:top w:val="none" w:sz="0" w:space="0" w:color="auto"/>
        <w:left w:val="none" w:sz="0" w:space="0" w:color="auto"/>
        <w:bottom w:val="none" w:sz="0" w:space="0" w:color="auto"/>
        <w:right w:val="none" w:sz="0" w:space="0" w:color="auto"/>
      </w:divBdr>
    </w:div>
    <w:div w:id="395670797">
      <w:bodyDiv w:val="1"/>
      <w:marLeft w:val="0"/>
      <w:marRight w:val="0"/>
      <w:marTop w:val="0"/>
      <w:marBottom w:val="0"/>
      <w:divBdr>
        <w:top w:val="none" w:sz="0" w:space="0" w:color="auto"/>
        <w:left w:val="none" w:sz="0" w:space="0" w:color="auto"/>
        <w:bottom w:val="none" w:sz="0" w:space="0" w:color="auto"/>
        <w:right w:val="none" w:sz="0" w:space="0" w:color="auto"/>
      </w:divBdr>
    </w:div>
    <w:div w:id="414981854">
      <w:bodyDiv w:val="1"/>
      <w:marLeft w:val="0"/>
      <w:marRight w:val="0"/>
      <w:marTop w:val="0"/>
      <w:marBottom w:val="0"/>
      <w:divBdr>
        <w:top w:val="none" w:sz="0" w:space="0" w:color="auto"/>
        <w:left w:val="none" w:sz="0" w:space="0" w:color="auto"/>
        <w:bottom w:val="none" w:sz="0" w:space="0" w:color="auto"/>
        <w:right w:val="none" w:sz="0" w:space="0" w:color="auto"/>
      </w:divBdr>
    </w:div>
    <w:div w:id="509216864">
      <w:bodyDiv w:val="1"/>
      <w:marLeft w:val="0"/>
      <w:marRight w:val="0"/>
      <w:marTop w:val="0"/>
      <w:marBottom w:val="0"/>
      <w:divBdr>
        <w:top w:val="none" w:sz="0" w:space="0" w:color="auto"/>
        <w:left w:val="none" w:sz="0" w:space="0" w:color="auto"/>
        <w:bottom w:val="none" w:sz="0" w:space="0" w:color="auto"/>
        <w:right w:val="none" w:sz="0" w:space="0" w:color="auto"/>
      </w:divBdr>
    </w:div>
    <w:div w:id="512767546">
      <w:bodyDiv w:val="1"/>
      <w:marLeft w:val="0"/>
      <w:marRight w:val="0"/>
      <w:marTop w:val="0"/>
      <w:marBottom w:val="0"/>
      <w:divBdr>
        <w:top w:val="none" w:sz="0" w:space="0" w:color="auto"/>
        <w:left w:val="none" w:sz="0" w:space="0" w:color="auto"/>
        <w:bottom w:val="none" w:sz="0" w:space="0" w:color="auto"/>
        <w:right w:val="none" w:sz="0" w:space="0" w:color="auto"/>
      </w:divBdr>
    </w:div>
    <w:div w:id="583105895">
      <w:bodyDiv w:val="1"/>
      <w:marLeft w:val="0"/>
      <w:marRight w:val="0"/>
      <w:marTop w:val="0"/>
      <w:marBottom w:val="0"/>
      <w:divBdr>
        <w:top w:val="none" w:sz="0" w:space="0" w:color="auto"/>
        <w:left w:val="none" w:sz="0" w:space="0" w:color="auto"/>
        <w:bottom w:val="none" w:sz="0" w:space="0" w:color="auto"/>
        <w:right w:val="none" w:sz="0" w:space="0" w:color="auto"/>
      </w:divBdr>
    </w:div>
    <w:div w:id="656153148">
      <w:bodyDiv w:val="1"/>
      <w:marLeft w:val="0"/>
      <w:marRight w:val="0"/>
      <w:marTop w:val="0"/>
      <w:marBottom w:val="0"/>
      <w:divBdr>
        <w:top w:val="none" w:sz="0" w:space="0" w:color="auto"/>
        <w:left w:val="none" w:sz="0" w:space="0" w:color="auto"/>
        <w:bottom w:val="none" w:sz="0" w:space="0" w:color="auto"/>
        <w:right w:val="none" w:sz="0" w:space="0" w:color="auto"/>
      </w:divBdr>
    </w:div>
    <w:div w:id="656879598">
      <w:bodyDiv w:val="1"/>
      <w:marLeft w:val="0"/>
      <w:marRight w:val="0"/>
      <w:marTop w:val="0"/>
      <w:marBottom w:val="0"/>
      <w:divBdr>
        <w:top w:val="none" w:sz="0" w:space="0" w:color="auto"/>
        <w:left w:val="none" w:sz="0" w:space="0" w:color="auto"/>
        <w:bottom w:val="none" w:sz="0" w:space="0" w:color="auto"/>
        <w:right w:val="none" w:sz="0" w:space="0" w:color="auto"/>
      </w:divBdr>
    </w:div>
    <w:div w:id="814494139">
      <w:bodyDiv w:val="1"/>
      <w:marLeft w:val="0"/>
      <w:marRight w:val="0"/>
      <w:marTop w:val="0"/>
      <w:marBottom w:val="0"/>
      <w:divBdr>
        <w:top w:val="none" w:sz="0" w:space="0" w:color="auto"/>
        <w:left w:val="none" w:sz="0" w:space="0" w:color="auto"/>
        <w:bottom w:val="none" w:sz="0" w:space="0" w:color="auto"/>
        <w:right w:val="none" w:sz="0" w:space="0" w:color="auto"/>
      </w:divBdr>
    </w:div>
    <w:div w:id="839732256">
      <w:bodyDiv w:val="1"/>
      <w:marLeft w:val="0"/>
      <w:marRight w:val="0"/>
      <w:marTop w:val="0"/>
      <w:marBottom w:val="0"/>
      <w:divBdr>
        <w:top w:val="none" w:sz="0" w:space="0" w:color="auto"/>
        <w:left w:val="none" w:sz="0" w:space="0" w:color="auto"/>
        <w:bottom w:val="none" w:sz="0" w:space="0" w:color="auto"/>
        <w:right w:val="none" w:sz="0" w:space="0" w:color="auto"/>
      </w:divBdr>
    </w:div>
    <w:div w:id="904686173">
      <w:bodyDiv w:val="1"/>
      <w:marLeft w:val="0"/>
      <w:marRight w:val="0"/>
      <w:marTop w:val="0"/>
      <w:marBottom w:val="0"/>
      <w:divBdr>
        <w:top w:val="none" w:sz="0" w:space="0" w:color="auto"/>
        <w:left w:val="none" w:sz="0" w:space="0" w:color="auto"/>
        <w:bottom w:val="none" w:sz="0" w:space="0" w:color="auto"/>
        <w:right w:val="none" w:sz="0" w:space="0" w:color="auto"/>
      </w:divBdr>
      <w:divsChild>
        <w:div w:id="160778376">
          <w:marLeft w:val="0"/>
          <w:marRight w:val="0"/>
          <w:marTop w:val="0"/>
          <w:marBottom w:val="0"/>
          <w:divBdr>
            <w:top w:val="none" w:sz="0" w:space="0" w:color="auto"/>
            <w:left w:val="none" w:sz="0" w:space="0" w:color="auto"/>
            <w:bottom w:val="none" w:sz="0" w:space="0" w:color="auto"/>
            <w:right w:val="none" w:sz="0" w:space="0" w:color="auto"/>
          </w:divBdr>
        </w:div>
      </w:divsChild>
    </w:div>
    <w:div w:id="924804046">
      <w:bodyDiv w:val="1"/>
      <w:marLeft w:val="0"/>
      <w:marRight w:val="0"/>
      <w:marTop w:val="0"/>
      <w:marBottom w:val="0"/>
      <w:divBdr>
        <w:top w:val="none" w:sz="0" w:space="0" w:color="auto"/>
        <w:left w:val="none" w:sz="0" w:space="0" w:color="auto"/>
        <w:bottom w:val="none" w:sz="0" w:space="0" w:color="auto"/>
        <w:right w:val="none" w:sz="0" w:space="0" w:color="auto"/>
      </w:divBdr>
    </w:div>
    <w:div w:id="959916090">
      <w:bodyDiv w:val="1"/>
      <w:marLeft w:val="0"/>
      <w:marRight w:val="0"/>
      <w:marTop w:val="0"/>
      <w:marBottom w:val="0"/>
      <w:divBdr>
        <w:top w:val="none" w:sz="0" w:space="0" w:color="auto"/>
        <w:left w:val="none" w:sz="0" w:space="0" w:color="auto"/>
        <w:bottom w:val="none" w:sz="0" w:space="0" w:color="auto"/>
        <w:right w:val="none" w:sz="0" w:space="0" w:color="auto"/>
      </w:divBdr>
    </w:div>
    <w:div w:id="972365856">
      <w:bodyDiv w:val="1"/>
      <w:marLeft w:val="0"/>
      <w:marRight w:val="0"/>
      <w:marTop w:val="0"/>
      <w:marBottom w:val="0"/>
      <w:divBdr>
        <w:top w:val="none" w:sz="0" w:space="0" w:color="auto"/>
        <w:left w:val="none" w:sz="0" w:space="0" w:color="auto"/>
        <w:bottom w:val="none" w:sz="0" w:space="0" w:color="auto"/>
        <w:right w:val="none" w:sz="0" w:space="0" w:color="auto"/>
      </w:divBdr>
    </w:div>
    <w:div w:id="986663508">
      <w:bodyDiv w:val="1"/>
      <w:marLeft w:val="0"/>
      <w:marRight w:val="0"/>
      <w:marTop w:val="0"/>
      <w:marBottom w:val="0"/>
      <w:divBdr>
        <w:top w:val="none" w:sz="0" w:space="0" w:color="auto"/>
        <w:left w:val="none" w:sz="0" w:space="0" w:color="auto"/>
        <w:bottom w:val="none" w:sz="0" w:space="0" w:color="auto"/>
        <w:right w:val="none" w:sz="0" w:space="0" w:color="auto"/>
      </w:divBdr>
    </w:div>
    <w:div w:id="1001085458">
      <w:bodyDiv w:val="1"/>
      <w:marLeft w:val="0"/>
      <w:marRight w:val="0"/>
      <w:marTop w:val="0"/>
      <w:marBottom w:val="0"/>
      <w:divBdr>
        <w:top w:val="none" w:sz="0" w:space="0" w:color="auto"/>
        <w:left w:val="none" w:sz="0" w:space="0" w:color="auto"/>
        <w:bottom w:val="none" w:sz="0" w:space="0" w:color="auto"/>
        <w:right w:val="none" w:sz="0" w:space="0" w:color="auto"/>
      </w:divBdr>
    </w:div>
    <w:div w:id="1029068817">
      <w:bodyDiv w:val="1"/>
      <w:marLeft w:val="0"/>
      <w:marRight w:val="0"/>
      <w:marTop w:val="0"/>
      <w:marBottom w:val="0"/>
      <w:divBdr>
        <w:top w:val="none" w:sz="0" w:space="0" w:color="auto"/>
        <w:left w:val="none" w:sz="0" w:space="0" w:color="auto"/>
        <w:bottom w:val="none" w:sz="0" w:space="0" w:color="auto"/>
        <w:right w:val="none" w:sz="0" w:space="0" w:color="auto"/>
      </w:divBdr>
    </w:div>
    <w:div w:id="1083724944">
      <w:bodyDiv w:val="1"/>
      <w:marLeft w:val="0"/>
      <w:marRight w:val="0"/>
      <w:marTop w:val="0"/>
      <w:marBottom w:val="0"/>
      <w:divBdr>
        <w:top w:val="none" w:sz="0" w:space="0" w:color="auto"/>
        <w:left w:val="none" w:sz="0" w:space="0" w:color="auto"/>
        <w:bottom w:val="none" w:sz="0" w:space="0" w:color="auto"/>
        <w:right w:val="none" w:sz="0" w:space="0" w:color="auto"/>
      </w:divBdr>
    </w:div>
    <w:div w:id="1120731477">
      <w:bodyDiv w:val="1"/>
      <w:marLeft w:val="0"/>
      <w:marRight w:val="0"/>
      <w:marTop w:val="0"/>
      <w:marBottom w:val="0"/>
      <w:divBdr>
        <w:top w:val="none" w:sz="0" w:space="0" w:color="auto"/>
        <w:left w:val="none" w:sz="0" w:space="0" w:color="auto"/>
        <w:bottom w:val="none" w:sz="0" w:space="0" w:color="auto"/>
        <w:right w:val="none" w:sz="0" w:space="0" w:color="auto"/>
      </w:divBdr>
    </w:div>
    <w:div w:id="1431124176">
      <w:bodyDiv w:val="1"/>
      <w:marLeft w:val="0"/>
      <w:marRight w:val="0"/>
      <w:marTop w:val="0"/>
      <w:marBottom w:val="0"/>
      <w:divBdr>
        <w:top w:val="none" w:sz="0" w:space="0" w:color="auto"/>
        <w:left w:val="none" w:sz="0" w:space="0" w:color="auto"/>
        <w:bottom w:val="none" w:sz="0" w:space="0" w:color="auto"/>
        <w:right w:val="none" w:sz="0" w:space="0" w:color="auto"/>
      </w:divBdr>
    </w:div>
    <w:div w:id="1659118064">
      <w:bodyDiv w:val="1"/>
      <w:marLeft w:val="0"/>
      <w:marRight w:val="0"/>
      <w:marTop w:val="0"/>
      <w:marBottom w:val="0"/>
      <w:divBdr>
        <w:top w:val="none" w:sz="0" w:space="0" w:color="auto"/>
        <w:left w:val="none" w:sz="0" w:space="0" w:color="auto"/>
        <w:bottom w:val="none" w:sz="0" w:space="0" w:color="auto"/>
        <w:right w:val="none" w:sz="0" w:space="0" w:color="auto"/>
      </w:divBdr>
    </w:div>
    <w:div w:id="1673072001">
      <w:bodyDiv w:val="1"/>
      <w:marLeft w:val="0"/>
      <w:marRight w:val="0"/>
      <w:marTop w:val="0"/>
      <w:marBottom w:val="0"/>
      <w:divBdr>
        <w:top w:val="none" w:sz="0" w:space="0" w:color="auto"/>
        <w:left w:val="none" w:sz="0" w:space="0" w:color="auto"/>
        <w:bottom w:val="none" w:sz="0" w:space="0" w:color="auto"/>
        <w:right w:val="none" w:sz="0" w:space="0" w:color="auto"/>
      </w:divBdr>
    </w:div>
    <w:div w:id="1689673943">
      <w:bodyDiv w:val="1"/>
      <w:marLeft w:val="0"/>
      <w:marRight w:val="0"/>
      <w:marTop w:val="0"/>
      <w:marBottom w:val="0"/>
      <w:divBdr>
        <w:top w:val="none" w:sz="0" w:space="0" w:color="auto"/>
        <w:left w:val="none" w:sz="0" w:space="0" w:color="auto"/>
        <w:bottom w:val="none" w:sz="0" w:space="0" w:color="auto"/>
        <w:right w:val="none" w:sz="0" w:space="0" w:color="auto"/>
      </w:divBdr>
    </w:div>
    <w:div w:id="1760637654">
      <w:bodyDiv w:val="1"/>
      <w:marLeft w:val="0"/>
      <w:marRight w:val="0"/>
      <w:marTop w:val="0"/>
      <w:marBottom w:val="0"/>
      <w:divBdr>
        <w:top w:val="none" w:sz="0" w:space="0" w:color="auto"/>
        <w:left w:val="none" w:sz="0" w:space="0" w:color="auto"/>
        <w:bottom w:val="none" w:sz="0" w:space="0" w:color="auto"/>
        <w:right w:val="none" w:sz="0" w:space="0" w:color="auto"/>
      </w:divBdr>
    </w:div>
    <w:div w:id="2074810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learnopengl.com/Lighting/Basic-Lighting"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rka\AppData\Local\Temp\lamk-opinnaytetyopohj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FD052C69571584BA10F8ED101D50D95" ma:contentTypeVersion="7" ma:contentTypeDescription="Create a new document." ma:contentTypeScope="" ma:versionID="3642707727ddd11d8482308a9a9b9e36">
  <xsd:schema xmlns:xsd="http://www.w3.org/2001/XMLSchema" xmlns:xs="http://www.w3.org/2001/XMLSchema" xmlns:p="http://schemas.microsoft.com/office/2006/metadata/properties" xmlns:ns3="4e352dd5-739b-402c-aa33-dfc1b5b75471" xmlns:ns4="74e959b2-e13f-4046-9f47-02e40d3fda51" targetNamespace="http://schemas.microsoft.com/office/2006/metadata/properties" ma:root="true" ma:fieldsID="cd6a0af4e77a10843abd42aebff8d1bc" ns3:_="" ns4:_="">
    <xsd:import namespace="4e352dd5-739b-402c-aa33-dfc1b5b75471"/>
    <xsd:import namespace="74e959b2-e13f-4046-9f47-02e40d3fda5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352dd5-739b-402c-aa33-dfc1b5b754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e959b2-e13f-4046-9f47-02e40d3fda5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6A96C6-47B6-4588-A6D1-DAAF8AE7A1F0}">
  <ds:schemaRefs>
    <ds:schemaRef ds:uri="http://schemas.openxmlformats.org/officeDocument/2006/bibliography"/>
  </ds:schemaRefs>
</ds:datastoreItem>
</file>

<file path=customXml/itemProps2.xml><?xml version="1.0" encoding="utf-8"?>
<ds:datastoreItem xmlns:ds="http://schemas.openxmlformats.org/officeDocument/2006/customXml" ds:itemID="{A32D5428-E913-4A2F-8914-F0CB8F68FA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BE0C82F-82C6-4F80-A48B-45C68F341A1F}">
  <ds:schemaRefs>
    <ds:schemaRef ds:uri="http://schemas.microsoft.com/sharepoint/v3/contenttype/forms"/>
  </ds:schemaRefs>
</ds:datastoreItem>
</file>

<file path=customXml/itemProps4.xml><?xml version="1.0" encoding="utf-8"?>
<ds:datastoreItem xmlns:ds="http://schemas.openxmlformats.org/officeDocument/2006/customXml" ds:itemID="{BB880397-0CCC-4CE6-BCDD-1B9D07A74F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352dd5-739b-402c-aa33-dfc1b5b75471"/>
    <ds:schemaRef ds:uri="74e959b2-e13f-4046-9f47-02e40d3fda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lamk-opinnaytetyopohja.dotx</Template>
  <TotalTime>0</TotalTime>
  <Pages>8</Pages>
  <Words>563</Words>
  <Characters>3210</Characters>
  <Application>Microsoft Office Word</Application>
  <DocSecurity>0</DocSecurity>
  <Lines>26</Lines>
  <Paragraphs>7</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Opinnäytetyön mallipohja</vt:lpstr>
      <vt:lpstr>Opinnäytetyön mallipohja</vt:lpstr>
    </vt:vector>
  </TitlesOfParts>
  <Company/>
  <LinksUpToDate>false</LinksUpToDate>
  <CharactersWithSpaces>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mallipohja</dc:title>
  <dc:subject/>
  <dc:creator/>
  <cp:keywords/>
  <dc:description>Versiomuutokset:
180917:
Muutettu tiivistelmän asiasanat alkamaan pienellä kirjaimella Asiasana1 -&gt; asiasana
180910:
- Poistettu kansilehden pattern-kuvio
180614:
- Vaihdettu päivitetty logo etusivulle
180508:
- Korjattu tyylimäärityksiä ja kirjoitusvirheitä tiivistelmistä
- Tarkennettu tavutuksen käyttöön liittyvää ohjeistusta
180531: 
- Vaihdettu uusi logo kansilehdelle
- Vaihdettu Abstract-sivun mallitekstejä
180507:
- Vaihdettu kansilehden otsikointien asemointi muodoista tekstikehyksiksi. (Muotojen käyttö vaikeutti Mac-käyttäjien otsikkojen muokkaamista ja aiheutti hämmennystä).
- Korjattu sivunumeroinnin fontti vastaamaan muun tekstin fonttia (Arial)</dc:description>
  <cp:lastModifiedBy/>
  <cp:revision>1</cp:revision>
  <dcterms:created xsi:type="dcterms:W3CDTF">2021-05-08T11:10:00Z</dcterms:created>
  <dcterms:modified xsi:type="dcterms:W3CDTF">2021-05-08T13:15:00Z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0x0101000FD052C69571584BA10F8ED101D50D95</vt:lpwstr>
  </property>
  <property fmtid="{D5CDD505-2E9C-101B-9397-08002B2CF9AE}" pid="3" name="LAMK Kieli">
    <vt:lpwstr>8;#Fin|41df156c-c7fe-4e28-88f7-3a5df21ba048</vt:lpwstr>
  </property>
  <property fmtid="{D5CDD505-2E9C-101B-9397-08002B2CF9AE}" pid="4" name="LAMK Dokumenttityyppi">
    <vt:lpwstr>589;#Opinnäytetyöpohja|d5c831fa-0ef1-4ed9-b0f5-1f0ac9089a89</vt:lpwstr>
  </property>
  <property fmtid="{D5CDD505-2E9C-101B-9397-08002B2CF9AE}" pid="5" name="LAMK Ala">
    <vt:lpwstr>9;#Yhteiset / koko LAMK|d3984790-1fb0-4e30-9786-da33464a3455</vt:lpwstr>
  </property>
  <property fmtid="{D5CDD505-2E9C-101B-9397-08002B2CF9AE}" pid="6" name="LAMK Avainsana">
    <vt:lpwstr>140;#Opinnäytetyö|06c57076-f21d-4541-9043-3befcdb47ba7</vt:lpwstr>
  </property>
  <property fmtid="{D5CDD505-2E9C-101B-9397-08002B2CF9AE}" pid="7" name="Lisätiedot2">
    <vt:lpwstr>559</vt:lpwstr>
  </property>
  <property fmtid="{D5CDD505-2E9C-101B-9397-08002B2CF9AE}" pid="8" name="Kohderyhmä">
    <vt:lpwstr>;#Opiskelijat;#</vt:lpwstr>
  </property>
  <property fmtid="{D5CDD505-2E9C-101B-9397-08002B2CF9AE}" pid="9" name="SharedWithUsers">
    <vt:lpwstr>4236;#Suvi Ojanen;#1569;#Emma Hulkkonen;#972;#Henna Pöysti;#4049;#Katja Isojärvi;#2779;#Marika Kaipainen;#2485;#Kaarina Crichton</vt:lpwstr>
  </property>
</Properties>
</file>